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F97CF" w14:textId="6550DC60" w:rsidR="0065673D" w:rsidRDefault="0065673D" w:rsidP="00E17B5C">
      <w:pPr>
        <w:pStyle w:val="SAGETitle"/>
        <w:spacing w:after="0"/>
        <w:jc w:val="center"/>
        <w:rPr>
          <w:sz w:val="52"/>
          <w:szCs w:val="52"/>
        </w:rPr>
      </w:pPr>
    </w:p>
    <w:p w14:paraId="144572A1" w14:textId="77777777" w:rsidR="0013049A" w:rsidRDefault="0013049A" w:rsidP="00E17B5C">
      <w:pPr>
        <w:pStyle w:val="SAGETitle"/>
        <w:spacing w:after="0"/>
        <w:jc w:val="center"/>
        <w:rPr>
          <w:sz w:val="52"/>
          <w:szCs w:val="52"/>
        </w:rPr>
      </w:pPr>
    </w:p>
    <w:p w14:paraId="23BDEFF5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48AB6052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719B0D37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6456F89B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778C3570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58EAEF70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47F08F4D" w14:textId="77777777" w:rsidR="00E34D00" w:rsidRDefault="00E34D00" w:rsidP="00E17B5C">
      <w:pPr>
        <w:pStyle w:val="SAGETitle"/>
        <w:spacing w:after="0"/>
        <w:jc w:val="center"/>
        <w:rPr>
          <w:sz w:val="52"/>
          <w:szCs w:val="52"/>
        </w:rPr>
      </w:pPr>
    </w:p>
    <w:p w14:paraId="79029122" w14:textId="66C19218" w:rsidR="007F0561" w:rsidRDefault="00987309" w:rsidP="0013049A">
      <w:pPr>
        <w:pStyle w:val="SAGETitle"/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Crystal Reporting X3 </w:t>
      </w:r>
      <w:r w:rsidR="00AE5544">
        <w:rPr>
          <w:sz w:val="52"/>
          <w:szCs w:val="52"/>
        </w:rPr>
        <w:t>RPT File to X3</w:t>
      </w:r>
      <w:r w:rsidR="0065673D">
        <w:rPr>
          <w:sz w:val="52"/>
          <w:szCs w:val="52"/>
        </w:rPr>
        <w:t xml:space="preserve"> </w:t>
      </w:r>
      <w:r w:rsidR="00B23727">
        <w:rPr>
          <w:sz w:val="52"/>
          <w:szCs w:val="52"/>
        </w:rPr>
        <w:t>Notes</w:t>
      </w:r>
    </w:p>
    <w:p w14:paraId="51ACD471" w14:textId="77777777" w:rsidR="00A12F6E" w:rsidRDefault="00A12F6E" w:rsidP="0013049A">
      <w:pPr>
        <w:pStyle w:val="SAGETitle"/>
        <w:spacing w:after="0"/>
        <w:jc w:val="center"/>
        <w:rPr>
          <w:sz w:val="52"/>
          <w:szCs w:val="52"/>
        </w:rPr>
      </w:pPr>
    </w:p>
    <w:p w14:paraId="6E5EE46A" w14:textId="40A1D15B" w:rsidR="00A12F6E" w:rsidRPr="00630F3B" w:rsidRDefault="00987309" w:rsidP="0013049A">
      <w:pPr>
        <w:pStyle w:val="SAGETitle"/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Reporting Work Stream</w:t>
      </w:r>
    </w:p>
    <w:p w14:paraId="7286C09B" w14:textId="474B53C5" w:rsidR="00B80E77" w:rsidRDefault="00B80E77" w:rsidP="0013049A">
      <w:pPr>
        <w:pStyle w:val="SAGETitle"/>
        <w:tabs>
          <w:tab w:val="left" w:pos="6374"/>
        </w:tabs>
        <w:spacing w:after="0"/>
        <w:jc w:val="center"/>
        <w:rPr>
          <w:sz w:val="60"/>
          <w:szCs w:val="60"/>
        </w:rPr>
      </w:pPr>
    </w:p>
    <w:p w14:paraId="774D7D34" w14:textId="77777777" w:rsidR="0065673D" w:rsidRDefault="0065673D" w:rsidP="0013049A">
      <w:pPr>
        <w:pStyle w:val="SAGETitle"/>
        <w:tabs>
          <w:tab w:val="left" w:pos="6374"/>
        </w:tabs>
        <w:spacing w:after="0"/>
        <w:jc w:val="center"/>
        <w:rPr>
          <w:sz w:val="60"/>
          <w:szCs w:val="60"/>
        </w:rPr>
      </w:pPr>
    </w:p>
    <w:p w14:paraId="72C92B2C" w14:textId="77777777" w:rsidR="0065673D" w:rsidRDefault="0065673D" w:rsidP="00371EAC">
      <w:pPr>
        <w:pStyle w:val="SAGETitle"/>
        <w:tabs>
          <w:tab w:val="left" w:pos="6374"/>
        </w:tabs>
        <w:spacing w:after="0"/>
        <w:jc w:val="both"/>
        <w:rPr>
          <w:sz w:val="60"/>
          <w:szCs w:val="60"/>
        </w:rPr>
      </w:pPr>
    </w:p>
    <w:p w14:paraId="1470F2CE" w14:textId="77777777" w:rsidR="0065673D" w:rsidRPr="00B80E77" w:rsidRDefault="0065673D" w:rsidP="00371EAC">
      <w:pPr>
        <w:pStyle w:val="SAGETitle"/>
        <w:tabs>
          <w:tab w:val="left" w:pos="6374"/>
        </w:tabs>
        <w:spacing w:after="0"/>
        <w:jc w:val="both"/>
        <w:rPr>
          <w:sz w:val="60"/>
          <w:szCs w:val="60"/>
        </w:rPr>
      </w:pPr>
    </w:p>
    <w:p w14:paraId="5EB2ED5E" w14:textId="00E58D01" w:rsidR="00A16CDF" w:rsidRDefault="00A16CDF">
      <w:pPr>
        <w:spacing w:after="200" w:line="0" w:lineRule="auto"/>
        <w:rPr>
          <w:color w:val="51534A"/>
        </w:rPr>
      </w:pPr>
      <w:r>
        <w:br w:type="page"/>
      </w:r>
    </w:p>
    <w:p w14:paraId="69F57DAD" w14:textId="77777777" w:rsidR="00FE50F0" w:rsidRDefault="00FE50F0" w:rsidP="000977C5">
      <w:pPr>
        <w:rPr>
          <w:rFonts w:ascii="Arial Black" w:hAnsi="Arial Black"/>
        </w:rPr>
      </w:pPr>
    </w:p>
    <w:p w14:paraId="246D6334" w14:textId="77777777" w:rsidR="00AE5544" w:rsidRDefault="00AE5544" w:rsidP="00AE5544">
      <w:pPr>
        <w:rPr>
          <w:rFonts w:ascii="Calibri" w:hAnsi="Calibri"/>
          <w:b/>
          <w:bCs/>
        </w:rPr>
      </w:pPr>
      <w:r>
        <w:rPr>
          <w:b/>
          <w:bCs/>
        </w:rPr>
        <w:t>Development &gt; Script dictionary &gt; Reports</w:t>
      </w:r>
    </w:p>
    <w:p w14:paraId="13837705" w14:textId="77777777" w:rsidR="00AE5544" w:rsidRDefault="00AE5544" w:rsidP="00AE5544">
      <w:pPr>
        <w:rPr>
          <w:b/>
          <w:bCs/>
        </w:rPr>
      </w:pPr>
    </w:p>
    <w:p w14:paraId="3579A5FA" w14:textId="77777777" w:rsidR="00AE5544" w:rsidRDefault="00AE5544" w:rsidP="00AE5544">
      <w:pPr>
        <w:rPr>
          <w:b/>
          <w:bCs/>
        </w:rPr>
      </w:pPr>
    </w:p>
    <w:p w14:paraId="16E13347" w14:textId="08EC1EDF" w:rsidR="00AE5544" w:rsidRDefault="00AE5544" w:rsidP="00AE5544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942E0" wp14:editId="47224634">
            <wp:simplePos x="0" y="0"/>
            <wp:positionH relativeFrom="column">
              <wp:posOffset>4442460</wp:posOffset>
            </wp:positionH>
            <wp:positionV relativeFrom="paragraph">
              <wp:posOffset>4175760</wp:posOffset>
            </wp:positionV>
            <wp:extent cx="1371600" cy="447675"/>
            <wp:effectExtent l="0" t="0" r="0" b="9525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 3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inline distT="0" distB="0" distL="0" distR="0" wp14:anchorId="7BB6E24D" wp14:editId="0AEC1D89">
            <wp:extent cx="10458450" cy="4429125"/>
            <wp:effectExtent l="0" t="0" r="0" b="9525"/>
            <wp:docPr id="14" name="Picture 14" descr="cid:image006.jpg@01D2D8A7.425FD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2D8A7.425FD34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DAE5" w14:textId="77777777" w:rsidR="00AE5544" w:rsidRDefault="00AE5544" w:rsidP="00AE5544"/>
    <w:p w14:paraId="2F72748F" w14:textId="1A52C0EC" w:rsidR="00AE5544" w:rsidRDefault="00AE5544" w:rsidP="00AE5544"/>
    <w:p w14:paraId="73BFE4D7" w14:textId="411E9302" w:rsidR="00AE5544" w:rsidRDefault="00AE5544" w:rsidP="00AE5544">
      <w:r>
        <w:t>Create New Report Code</w:t>
      </w:r>
    </w:p>
    <w:p w14:paraId="4CFA7A02" w14:textId="339F2476" w:rsidR="00AE5544" w:rsidRDefault="00AE5544" w:rsidP="00AE5544">
      <w:r>
        <w:t>At Section for Crystal Report, Provide the report name that is the actual RTP File Name</w:t>
      </w:r>
    </w:p>
    <w:p w14:paraId="7B4689F9" w14:textId="77777777" w:rsidR="00AE5544" w:rsidRDefault="00AE5544" w:rsidP="00AE5544"/>
    <w:p w14:paraId="58A461D2" w14:textId="77777777" w:rsidR="00AE5544" w:rsidRDefault="00AE5544" w:rsidP="00AE5544"/>
    <w:p w14:paraId="3549AC6D" w14:textId="5E45910C" w:rsidR="00AE5544" w:rsidRDefault="00AE5544" w:rsidP="00AE5544"/>
    <w:p w14:paraId="6668A417" w14:textId="161A538D" w:rsidR="00AE5544" w:rsidRDefault="00AE5544" w:rsidP="00AE554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677DB8" wp14:editId="4CA4143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62450" cy="523875"/>
            <wp:effectExtent l="0" t="0" r="0" b="9525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6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4EB65E" wp14:editId="54D4EE2F">
            <wp:simplePos x="0" y="0"/>
            <wp:positionH relativeFrom="column">
              <wp:posOffset>19050</wp:posOffset>
            </wp:positionH>
            <wp:positionV relativeFrom="paragraph">
              <wp:posOffset>3105149</wp:posOffset>
            </wp:positionV>
            <wp:extent cx="6362700" cy="1019175"/>
            <wp:effectExtent l="0" t="0" r="0" b="9525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inline distT="0" distB="0" distL="0" distR="0" wp14:anchorId="32149FFB" wp14:editId="7E381203">
            <wp:extent cx="6348195" cy="4038600"/>
            <wp:effectExtent l="0" t="0" r="0" b="0"/>
            <wp:docPr id="13" name="Picture 13" descr="cid:image015.jpg@01D2D8A7.425FD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5.jpg@01D2D8A7.425FD34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42" cy="40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0608" w14:textId="77777777" w:rsidR="00AE5544" w:rsidRDefault="00AE5544" w:rsidP="00AE5544"/>
    <w:p w14:paraId="66304E86" w14:textId="021C4F9E" w:rsidR="00AE5544" w:rsidRDefault="00AE5544" w:rsidP="00AE5544">
      <w:r>
        <w:t>Complete the parameters exactly the same as on the Crystal Report</w:t>
      </w:r>
    </w:p>
    <w:p w14:paraId="664160EA" w14:textId="77777777" w:rsidR="00AE5544" w:rsidRDefault="00AE5544" w:rsidP="00AE5544"/>
    <w:p w14:paraId="752FE2F9" w14:textId="1127B91F" w:rsidR="00AE5544" w:rsidRDefault="00AE5544" w:rsidP="00AE5544">
      <w:bookmarkStart w:id="0" w:name="_GoBack"/>
      <w:r>
        <w:rPr>
          <w:noProof/>
          <w:lang w:eastAsia="en-ZA"/>
        </w:rPr>
        <w:drawing>
          <wp:inline distT="0" distB="0" distL="0" distR="0" wp14:anchorId="5C4A2B56" wp14:editId="2EA278D8">
            <wp:extent cx="6667500" cy="2102365"/>
            <wp:effectExtent l="0" t="0" r="0" b="0"/>
            <wp:docPr id="9" name="Picture 9" descr="cid:image016.jpg@01D2D8A7.425FD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6.jpg@01D2D8A7.425FD34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03" cy="21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234EDC" w14:textId="77777777" w:rsidR="00AE5544" w:rsidRDefault="00AE5544" w:rsidP="00AE5544"/>
    <w:p w14:paraId="4084C448" w14:textId="28BBEB8D" w:rsidR="006522B3" w:rsidRDefault="006522B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5A96399C" w14:textId="17D6C5B8" w:rsidR="00987309" w:rsidRDefault="00987309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256BDCA4" w14:textId="77777777" w:rsidR="00987309" w:rsidRDefault="00987309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0AE96779" w14:textId="77777777" w:rsidR="00987309" w:rsidRDefault="00987309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010C982D" w14:textId="77777777" w:rsidR="00987309" w:rsidRDefault="00987309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6031388D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5B537035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322DD14D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22C3456D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384B20E5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3539B0CE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0140B0D9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29CD186D" w14:textId="77777777" w:rsidR="006F56E3" w:rsidRDefault="006F56E3" w:rsidP="00FE50F0">
      <w:pPr>
        <w:spacing w:line="360" w:lineRule="auto"/>
        <w:jc w:val="both"/>
        <w:rPr>
          <w:rFonts w:asciiTheme="minorHAnsi" w:hAnsiTheme="minorHAnsi" w:cstheme="minorHAnsi"/>
        </w:rPr>
      </w:pPr>
    </w:p>
    <w:p w14:paraId="3EA94566" w14:textId="11645D0F" w:rsidR="00272CF2" w:rsidRPr="00272CF2" w:rsidRDefault="00272CF2" w:rsidP="00272CF2">
      <w:pPr>
        <w:tabs>
          <w:tab w:val="left" w:pos="2745"/>
        </w:tabs>
        <w:rPr>
          <w:rFonts w:asciiTheme="minorHAnsi" w:hAnsiTheme="minorHAnsi" w:cstheme="minorHAnsi"/>
        </w:rPr>
      </w:pPr>
    </w:p>
    <w:sectPr w:rsidR="00272CF2" w:rsidRPr="00272CF2" w:rsidSect="004D5261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440" w:right="1286" w:bottom="1440" w:left="1440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8D2BA" w14:textId="77777777" w:rsidR="00FB2889" w:rsidRDefault="00FB2889" w:rsidP="00713520">
      <w:pPr>
        <w:spacing w:line="240" w:lineRule="auto"/>
      </w:pPr>
      <w:r>
        <w:separator/>
      </w:r>
    </w:p>
    <w:p w14:paraId="2748D8A1" w14:textId="77777777" w:rsidR="00FB2889" w:rsidRDefault="00FB2889"/>
  </w:endnote>
  <w:endnote w:type="continuationSeparator" w:id="0">
    <w:p w14:paraId="36F58FBF" w14:textId="77777777" w:rsidR="00FB2889" w:rsidRDefault="00FB2889" w:rsidP="00713520">
      <w:pPr>
        <w:spacing w:line="240" w:lineRule="auto"/>
      </w:pPr>
      <w:r>
        <w:continuationSeparator/>
      </w:r>
    </w:p>
    <w:p w14:paraId="059870E0" w14:textId="77777777" w:rsidR="00FB2889" w:rsidRDefault="00FB2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E2CF8" w14:textId="77777777" w:rsidR="00FF6F9B" w:rsidRDefault="00FF6F9B">
    <w:pPr>
      <w:pStyle w:val="Footer"/>
    </w:pPr>
  </w:p>
  <w:p w14:paraId="4B3FD380" w14:textId="1F48D933" w:rsidR="00FF6F9B" w:rsidRDefault="00FF6F9B" w:rsidP="00F35554">
    <w:pPr>
      <w:tabs>
        <w:tab w:val="left" w:pos="55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84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A5596" w14:textId="77777777" w:rsidR="00FF6F9B" w:rsidRDefault="00FF6F9B">
        <w:pPr>
          <w:pStyle w:val="Footer"/>
          <w:jc w:val="right"/>
        </w:pPr>
      </w:p>
      <w:p w14:paraId="7AEBDCEB" w14:textId="54D626CC" w:rsidR="00FF6F9B" w:rsidRDefault="00FF6F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544">
          <w:rPr>
            <w:noProof/>
          </w:rPr>
          <w:t>4</w:t>
        </w:r>
        <w:r>
          <w:fldChar w:fldCharType="end"/>
        </w:r>
      </w:p>
    </w:sdtContent>
  </w:sdt>
  <w:sdt>
    <w:sdtPr>
      <w:id w:val="-1565797526"/>
      <w:docPartObj>
        <w:docPartGallery w:val="Page Numbers (Top of Page)"/>
        <w:docPartUnique/>
      </w:docPartObj>
    </w:sdtPr>
    <w:sdtEndPr/>
    <w:sdtContent>
      <w:p w14:paraId="551F1AFE" w14:textId="2CD0AAD3" w:rsidR="00FF6F9B" w:rsidRDefault="00FF6F9B"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AE554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AE5544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4A6D2" w14:textId="77777777" w:rsidR="00FB2889" w:rsidRDefault="00FB2889" w:rsidP="00713520">
      <w:pPr>
        <w:spacing w:line="240" w:lineRule="auto"/>
      </w:pPr>
    </w:p>
    <w:p w14:paraId="4E90AFDD" w14:textId="77777777" w:rsidR="00FB2889" w:rsidRDefault="00FB2889"/>
  </w:footnote>
  <w:footnote w:type="continuationSeparator" w:id="0">
    <w:p w14:paraId="5EFC80D2" w14:textId="77777777" w:rsidR="00FB2889" w:rsidRDefault="00FB2889" w:rsidP="00713520">
      <w:pPr>
        <w:spacing w:line="240" w:lineRule="auto"/>
      </w:pPr>
    </w:p>
    <w:p w14:paraId="17E6EED4" w14:textId="77777777" w:rsidR="00FB2889" w:rsidRDefault="00FB2889"/>
  </w:footnote>
  <w:footnote w:type="continuationNotice" w:id="1">
    <w:p w14:paraId="6A2951E8" w14:textId="77777777" w:rsidR="00FB2889" w:rsidRDefault="00FB2889">
      <w:pPr>
        <w:spacing w:line="240" w:lineRule="auto"/>
      </w:pPr>
    </w:p>
    <w:p w14:paraId="4E381BE7" w14:textId="77777777" w:rsidR="00FB2889" w:rsidRDefault="00FB2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08ABB" w14:textId="77777777" w:rsidR="00FF6F9B" w:rsidRDefault="00FF6F9B">
    <w:pPr>
      <w:pStyle w:val="Header"/>
    </w:pPr>
  </w:p>
  <w:p w14:paraId="2F070140" w14:textId="77777777" w:rsidR="00FF6F9B" w:rsidRDefault="00FF6F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C30C" w14:textId="3818428E" w:rsidR="00FF6F9B" w:rsidRDefault="00FF6F9B" w:rsidP="00953ACF">
    <w:pPr>
      <w:pStyle w:val="1pt"/>
    </w:pPr>
    <w:r w:rsidRPr="00A759D3">
      <w:rPr>
        <w:noProof/>
        <w:lang w:val="en-ZA" w:eastAsia="en-ZA"/>
      </w:rPr>
      <w:drawing>
        <wp:anchor distT="0" distB="0" distL="114300" distR="114300" simplePos="0" relativeHeight="251661312" behindDoc="1" locked="0" layoutInCell="1" allowOverlap="1" wp14:anchorId="414A5DEA" wp14:editId="60B29439">
          <wp:simplePos x="0" y="0"/>
          <wp:positionH relativeFrom="column">
            <wp:posOffset>4975981</wp:posOffset>
          </wp:positionH>
          <wp:positionV relativeFrom="paragraph">
            <wp:posOffset>-147320</wp:posOffset>
          </wp:positionV>
          <wp:extent cx="876300" cy="563880"/>
          <wp:effectExtent l="0" t="0" r="0" b="7620"/>
          <wp:wrapTight wrapText="bothSides">
            <wp:wrapPolygon edited="0">
              <wp:start x="0" y="0"/>
              <wp:lineTo x="0" y="21162"/>
              <wp:lineTo x="21130" y="21162"/>
              <wp:lineTo x="21130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59D3">
      <w:rPr>
        <w:noProof/>
        <w:lang w:val="en-ZA" w:eastAsia="en-ZA"/>
      </w:rPr>
      <w:drawing>
        <wp:anchor distT="0" distB="0" distL="114300" distR="114300" simplePos="0" relativeHeight="251660288" behindDoc="1" locked="1" layoutInCell="1" allowOverlap="1" wp14:anchorId="1E3EBD26" wp14:editId="0C18E609">
          <wp:simplePos x="0" y="0"/>
          <wp:positionH relativeFrom="page">
            <wp:posOffset>914400</wp:posOffset>
          </wp:positionH>
          <wp:positionV relativeFrom="page">
            <wp:posOffset>302895</wp:posOffset>
          </wp:positionV>
          <wp:extent cx="1134110" cy="433705"/>
          <wp:effectExtent l="0" t="0" r="8890" b="4445"/>
          <wp:wrapNone/>
          <wp:docPr id="2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10" cy="433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19.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singleLevel"/>
    <w:tmpl w:val="00000004"/>
    <w:name w:val="WW8Num11"/>
    <w:lvl w:ilvl="0">
      <w:numFmt w:val="decimal"/>
      <w:lvlText w:val=""/>
      <w:lvlJc w:val="left"/>
    </w:lvl>
  </w:abstractNum>
  <w:abstractNum w:abstractNumId="11" w15:restartNumberingAfterBreak="0">
    <w:nsid w:val="040B58F3"/>
    <w:multiLevelType w:val="multilevel"/>
    <w:tmpl w:val="EAF41196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2B2421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2B2421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2B2421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2B2421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2B2421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2B2421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2B2421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2B2421" w:themeColor="text1"/>
      </w:rPr>
    </w:lvl>
  </w:abstractNum>
  <w:abstractNum w:abstractNumId="12" w15:restartNumberingAfterBreak="0">
    <w:nsid w:val="041A0550"/>
    <w:multiLevelType w:val="hybridMultilevel"/>
    <w:tmpl w:val="9B8A90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4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6" w15:restartNumberingAfterBreak="0">
    <w:nsid w:val="2B796A46"/>
    <w:multiLevelType w:val="hybridMultilevel"/>
    <w:tmpl w:val="9B8A90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2E3456" w:themeColor="text2"/>
        <w:sz w:val="38"/>
        <w:u w:val="none" w:color="2E3456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2B2421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8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F0DC5"/>
    <w:multiLevelType w:val="multilevel"/>
    <w:tmpl w:val="01D24826"/>
    <w:styleLink w:val="SAGEListStyle"/>
    <w:lvl w:ilvl="0">
      <w:start w:val="1"/>
      <w:numFmt w:val="decimal"/>
      <w:pStyle w:val="SAGEHeading1"/>
      <w:lvlText w:val="%1.0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0" w15:restartNumberingAfterBreak="0">
    <w:nsid w:val="4014767C"/>
    <w:multiLevelType w:val="hybridMultilevel"/>
    <w:tmpl w:val="88D28AC4"/>
    <w:lvl w:ilvl="0" w:tplc="2B08357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C6B6C"/>
    <w:multiLevelType w:val="hybridMultilevel"/>
    <w:tmpl w:val="5E624C38"/>
    <w:lvl w:ilvl="0" w:tplc="1E947F76">
      <w:start w:val="1"/>
      <w:numFmt w:val="decimal"/>
      <w:pStyle w:val="SAGENumberBullet"/>
      <w:lvlText w:val="%1."/>
      <w:lvlJc w:val="left"/>
      <w:pPr>
        <w:ind w:left="340" w:hanging="3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141E2"/>
    <w:multiLevelType w:val="hybridMultilevel"/>
    <w:tmpl w:val="7AA0BDC4"/>
    <w:lvl w:ilvl="0" w:tplc="4BDA4A66">
      <w:start w:val="1"/>
      <w:numFmt w:val="bullet"/>
      <w:pStyle w:val="SAGEBullet2"/>
      <w:lvlText w:val="–"/>
      <w:lvlJc w:val="left"/>
      <w:pPr>
        <w:ind w:left="680" w:hanging="34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26738"/>
    <w:multiLevelType w:val="hybridMultilevel"/>
    <w:tmpl w:val="9B8A90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CB80A92"/>
    <w:multiLevelType w:val="hybridMultilevel"/>
    <w:tmpl w:val="9B8A90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5C71B91"/>
    <w:multiLevelType w:val="hybridMultilevel"/>
    <w:tmpl w:val="925AFF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26619D"/>
    <w:multiLevelType w:val="hybridMultilevel"/>
    <w:tmpl w:val="8EF27CDE"/>
    <w:lvl w:ilvl="0" w:tplc="5AFE3942">
      <w:start w:val="1"/>
      <w:numFmt w:val="bullet"/>
      <w:pStyle w:val="tipbullet2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EC309B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229627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B665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E419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CE24C7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423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5027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4F6C66AC" w:tentative="1">
      <w:start w:val="1"/>
      <w:numFmt w:val="bullet"/>
      <w:lvlText w:val=""/>
      <w:lvlJc w:val="left"/>
      <w:pPr>
        <w:ind w:left="6120" w:hanging="36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29"/>
  </w:num>
  <w:num w:numId="5">
    <w:abstractNumId w:val="27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8"/>
  </w:num>
  <w:num w:numId="19">
    <w:abstractNumId w:val="22"/>
  </w:num>
  <w:num w:numId="20">
    <w:abstractNumId w:val="19"/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917"/>
          </w:tabs>
          <w:ind w:left="917" w:hanging="737"/>
        </w:pPr>
        <w:rPr>
          <w:rFonts w:hint="default"/>
        </w:rPr>
      </w:lvl>
    </w:lvlOverride>
  </w:num>
  <w:num w:numId="21">
    <w:abstractNumId w:val="30"/>
  </w:num>
  <w:num w:numId="22">
    <w:abstractNumId w:val="25"/>
  </w:num>
  <w:num w:numId="23">
    <w:abstractNumId w:val="15"/>
  </w:num>
  <w:num w:numId="24">
    <w:abstractNumId w:val="14"/>
  </w:num>
  <w:num w:numId="25">
    <w:abstractNumId w:val="19"/>
  </w:num>
  <w:num w:numId="26">
    <w:abstractNumId w:val="16"/>
  </w:num>
  <w:num w:numId="27">
    <w:abstractNumId w:val="12"/>
  </w:num>
  <w:num w:numId="28">
    <w:abstractNumId w:val="26"/>
  </w:num>
  <w:num w:numId="29">
    <w:abstractNumId w:val="23"/>
  </w:num>
  <w:num w:numId="30">
    <w:abstractNumId w:val="19"/>
    <w:lvlOverride w:ilvl="0">
      <w:lvl w:ilvl="0">
        <w:start w:val="1"/>
        <w:numFmt w:val="decimal"/>
        <w:pStyle w:val="SAGEHeading1"/>
        <w:lvlText w:val="%1.0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917"/>
          </w:tabs>
          <w:ind w:left="91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1">
    <w:abstractNumId w:val="19"/>
    <w:lvlOverride w:ilvl="0">
      <w:lvl w:ilvl="0">
        <w:start w:val="1"/>
        <w:numFmt w:val="decimal"/>
        <w:pStyle w:val="SAGEHeading1"/>
        <w:lvlText w:val="%1.0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8"/>
  </w:num>
  <w:num w:numId="33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2"/>
    <w:rsid w:val="00000506"/>
    <w:rsid w:val="00000A03"/>
    <w:rsid w:val="00001F84"/>
    <w:rsid w:val="000029B9"/>
    <w:rsid w:val="0000396C"/>
    <w:rsid w:val="00004D7E"/>
    <w:rsid w:val="00004E95"/>
    <w:rsid w:val="00006E9E"/>
    <w:rsid w:val="00010EBE"/>
    <w:rsid w:val="000110E1"/>
    <w:rsid w:val="000116BE"/>
    <w:rsid w:val="00011FB6"/>
    <w:rsid w:val="00012A77"/>
    <w:rsid w:val="00016752"/>
    <w:rsid w:val="00016A28"/>
    <w:rsid w:val="0001756A"/>
    <w:rsid w:val="000208EF"/>
    <w:rsid w:val="00021137"/>
    <w:rsid w:val="00024655"/>
    <w:rsid w:val="00025321"/>
    <w:rsid w:val="00026556"/>
    <w:rsid w:val="00026E2D"/>
    <w:rsid w:val="00030B92"/>
    <w:rsid w:val="000316D3"/>
    <w:rsid w:val="00033BB9"/>
    <w:rsid w:val="000347FA"/>
    <w:rsid w:val="0003598D"/>
    <w:rsid w:val="00036B3B"/>
    <w:rsid w:val="000373A4"/>
    <w:rsid w:val="000373BC"/>
    <w:rsid w:val="00040655"/>
    <w:rsid w:val="000419AB"/>
    <w:rsid w:val="00042A6F"/>
    <w:rsid w:val="00044C65"/>
    <w:rsid w:val="000454D2"/>
    <w:rsid w:val="00045837"/>
    <w:rsid w:val="000466F2"/>
    <w:rsid w:val="00046CE9"/>
    <w:rsid w:val="00051512"/>
    <w:rsid w:val="00052970"/>
    <w:rsid w:val="00053262"/>
    <w:rsid w:val="00053F9D"/>
    <w:rsid w:val="00055026"/>
    <w:rsid w:val="00056534"/>
    <w:rsid w:val="00057A33"/>
    <w:rsid w:val="00057CD8"/>
    <w:rsid w:val="00061277"/>
    <w:rsid w:val="00063553"/>
    <w:rsid w:val="00063C74"/>
    <w:rsid w:val="000649CD"/>
    <w:rsid w:val="00064DF6"/>
    <w:rsid w:val="00065734"/>
    <w:rsid w:val="0006709C"/>
    <w:rsid w:val="0006743E"/>
    <w:rsid w:val="00070048"/>
    <w:rsid w:val="00072D53"/>
    <w:rsid w:val="00073490"/>
    <w:rsid w:val="000752A1"/>
    <w:rsid w:val="000758DF"/>
    <w:rsid w:val="00075AE1"/>
    <w:rsid w:val="00075B78"/>
    <w:rsid w:val="00075E47"/>
    <w:rsid w:val="00077419"/>
    <w:rsid w:val="00080322"/>
    <w:rsid w:val="00080A57"/>
    <w:rsid w:val="00081BC4"/>
    <w:rsid w:val="00081E27"/>
    <w:rsid w:val="00083958"/>
    <w:rsid w:val="000849C5"/>
    <w:rsid w:val="00085B47"/>
    <w:rsid w:val="00092066"/>
    <w:rsid w:val="00094DA7"/>
    <w:rsid w:val="00095296"/>
    <w:rsid w:val="00095728"/>
    <w:rsid w:val="0009739B"/>
    <w:rsid w:val="000977C5"/>
    <w:rsid w:val="000A04C9"/>
    <w:rsid w:val="000A0E76"/>
    <w:rsid w:val="000A1311"/>
    <w:rsid w:val="000A1ADD"/>
    <w:rsid w:val="000A5542"/>
    <w:rsid w:val="000A5E77"/>
    <w:rsid w:val="000A6D04"/>
    <w:rsid w:val="000A7D67"/>
    <w:rsid w:val="000B0F55"/>
    <w:rsid w:val="000B2C0A"/>
    <w:rsid w:val="000B2ED8"/>
    <w:rsid w:val="000B3455"/>
    <w:rsid w:val="000B45D0"/>
    <w:rsid w:val="000B4944"/>
    <w:rsid w:val="000B74C5"/>
    <w:rsid w:val="000C02A7"/>
    <w:rsid w:val="000C03C1"/>
    <w:rsid w:val="000C13E5"/>
    <w:rsid w:val="000C193E"/>
    <w:rsid w:val="000C31EA"/>
    <w:rsid w:val="000C3ACD"/>
    <w:rsid w:val="000C43CA"/>
    <w:rsid w:val="000C5370"/>
    <w:rsid w:val="000C6235"/>
    <w:rsid w:val="000C6538"/>
    <w:rsid w:val="000C79F2"/>
    <w:rsid w:val="000D02FD"/>
    <w:rsid w:val="000D184D"/>
    <w:rsid w:val="000D25B2"/>
    <w:rsid w:val="000D352D"/>
    <w:rsid w:val="000D3EC7"/>
    <w:rsid w:val="000D42A2"/>
    <w:rsid w:val="000D4EF7"/>
    <w:rsid w:val="000E0739"/>
    <w:rsid w:val="000E07DC"/>
    <w:rsid w:val="000E19A6"/>
    <w:rsid w:val="000E248A"/>
    <w:rsid w:val="000E30A4"/>
    <w:rsid w:val="000E3115"/>
    <w:rsid w:val="000E5A4B"/>
    <w:rsid w:val="000E600D"/>
    <w:rsid w:val="000E6083"/>
    <w:rsid w:val="000E686B"/>
    <w:rsid w:val="000E6E72"/>
    <w:rsid w:val="000F0695"/>
    <w:rsid w:val="000F1F47"/>
    <w:rsid w:val="000F4052"/>
    <w:rsid w:val="000F4460"/>
    <w:rsid w:val="000F60FA"/>
    <w:rsid w:val="000F6562"/>
    <w:rsid w:val="000F7167"/>
    <w:rsid w:val="001016F3"/>
    <w:rsid w:val="00101D9D"/>
    <w:rsid w:val="001028EB"/>
    <w:rsid w:val="00102D2B"/>
    <w:rsid w:val="00106EF1"/>
    <w:rsid w:val="00107896"/>
    <w:rsid w:val="001105F3"/>
    <w:rsid w:val="00110C69"/>
    <w:rsid w:val="00111BD8"/>
    <w:rsid w:val="001142AB"/>
    <w:rsid w:val="00115B76"/>
    <w:rsid w:val="00115D9B"/>
    <w:rsid w:val="00116BF4"/>
    <w:rsid w:val="00117A1B"/>
    <w:rsid w:val="00117B53"/>
    <w:rsid w:val="00126DE4"/>
    <w:rsid w:val="0013049A"/>
    <w:rsid w:val="00130D4C"/>
    <w:rsid w:val="00132462"/>
    <w:rsid w:val="00133107"/>
    <w:rsid w:val="00133A04"/>
    <w:rsid w:val="001348F4"/>
    <w:rsid w:val="001354DD"/>
    <w:rsid w:val="00135E3C"/>
    <w:rsid w:val="001363F2"/>
    <w:rsid w:val="0013704B"/>
    <w:rsid w:val="00141BA1"/>
    <w:rsid w:val="00142BD0"/>
    <w:rsid w:val="00143280"/>
    <w:rsid w:val="00144CCC"/>
    <w:rsid w:val="001457B7"/>
    <w:rsid w:val="001520FC"/>
    <w:rsid w:val="001531BF"/>
    <w:rsid w:val="00153E5B"/>
    <w:rsid w:val="00157D72"/>
    <w:rsid w:val="00162647"/>
    <w:rsid w:val="00163518"/>
    <w:rsid w:val="00163DB2"/>
    <w:rsid w:val="001640DF"/>
    <w:rsid w:val="0016411B"/>
    <w:rsid w:val="001649AF"/>
    <w:rsid w:val="00165223"/>
    <w:rsid w:val="001676BC"/>
    <w:rsid w:val="00167BBE"/>
    <w:rsid w:val="00170CCE"/>
    <w:rsid w:val="00171208"/>
    <w:rsid w:val="00171610"/>
    <w:rsid w:val="001724B0"/>
    <w:rsid w:val="00172FA3"/>
    <w:rsid w:val="00174D71"/>
    <w:rsid w:val="00174EAA"/>
    <w:rsid w:val="001759E9"/>
    <w:rsid w:val="001762CD"/>
    <w:rsid w:val="00177268"/>
    <w:rsid w:val="00177501"/>
    <w:rsid w:val="00177F41"/>
    <w:rsid w:val="00180D69"/>
    <w:rsid w:val="00181002"/>
    <w:rsid w:val="001822B3"/>
    <w:rsid w:val="00186840"/>
    <w:rsid w:val="00186C0E"/>
    <w:rsid w:val="001872FE"/>
    <w:rsid w:val="001905CD"/>
    <w:rsid w:val="00190910"/>
    <w:rsid w:val="00191A31"/>
    <w:rsid w:val="001933C0"/>
    <w:rsid w:val="00193D82"/>
    <w:rsid w:val="00194B1C"/>
    <w:rsid w:val="00194D76"/>
    <w:rsid w:val="001955F0"/>
    <w:rsid w:val="001967BA"/>
    <w:rsid w:val="001979FD"/>
    <w:rsid w:val="00197AC7"/>
    <w:rsid w:val="001A0C4D"/>
    <w:rsid w:val="001A2E80"/>
    <w:rsid w:val="001A46F4"/>
    <w:rsid w:val="001B126D"/>
    <w:rsid w:val="001B1B5E"/>
    <w:rsid w:val="001B4BA4"/>
    <w:rsid w:val="001B5503"/>
    <w:rsid w:val="001B6F15"/>
    <w:rsid w:val="001B7C7F"/>
    <w:rsid w:val="001B7D60"/>
    <w:rsid w:val="001C3961"/>
    <w:rsid w:val="001C3B28"/>
    <w:rsid w:val="001C415D"/>
    <w:rsid w:val="001C535E"/>
    <w:rsid w:val="001C606F"/>
    <w:rsid w:val="001C65C8"/>
    <w:rsid w:val="001D1827"/>
    <w:rsid w:val="001D1FFD"/>
    <w:rsid w:val="001D2148"/>
    <w:rsid w:val="001D2692"/>
    <w:rsid w:val="001D2785"/>
    <w:rsid w:val="001D33CA"/>
    <w:rsid w:val="001D40C7"/>
    <w:rsid w:val="001D43AE"/>
    <w:rsid w:val="001D62E1"/>
    <w:rsid w:val="001D69E7"/>
    <w:rsid w:val="001D7271"/>
    <w:rsid w:val="001D7881"/>
    <w:rsid w:val="001D7AE7"/>
    <w:rsid w:val="001E67CE"/>
    <w:rsid w:val="001E6FEF"/>
    <w:rsid w:val="001F0E72"/>
    <w:rsid w:val="001F0EBA"/>
    <w:rsid w:val="001F3383"/>
    <w:rsid w:val="001F3494"/>
    <w:rsid w:val="001F3E16"/>
    <w:rsid w:val="001F720B"/>
    <w:rsid w:val="00203209"/>
    <w:rsid w:val="00204D27"/>
    <w:rsid w:val="0020525E"/>
    <w:rsid w:val="0020628C"/>
    <w:rsid w:val="002066BF"/>
    <w:rsid w:val="00207491"/>
    <w:rsid w:val="0021312A"/>
    <w:rsid w:val="00213941"/>
    <w:rsid w:val="00215CA9"/>
    <w:rsid w:val="00215ED0"/>
    <w:rsid w:val="0022090B"/>
    <w:rsid w:val="002253EF"/>
    <w:rsid w:val="002254E9"/>
    <w:rsid w:val="0022592A"/>
    <w:rsid w:val="00232410"/>
    <w:rsid w:val="0023359D"/>
    <w:rsid w:val="0023411F"/>
    <w:rsid w:val="002342E2"/>
    <w:rsid w:val="00234EF9"/>
    <w:rsid w:val="00236276"/>
    <w:rsid w:val="002365F1"/>
    <w:rsid w:val="002374CE"/>
    <w:rsid w:val="00237873"/>
    <w:rsid w:val="00237FA4"/>
    <w:rsid w:val="00240580"/>
    <w:rsid w:val="002412BE"/>
    <w:rsid w:val="002418E6"/>
    <w:rsid w:val="00244442"/>
    <w:rsid w:val="00244C81"/>
    <w:rsid w:val="00245305"/>
    <w:rsid w:val="0024566E"/>
    <w:rsid w:val="00247658"/>
    <w:rsid w:val="002519A4"/>
    <w:rsid w:val="00251CED"/>
    <w:rsid w:val="00252AF5"/>
    <w:rsid w:val="0025591D"/>
    <w:rsid w:val="002562F5"/>
    <w:rsid w:val="00256F70"/>
    <w:rsid w:val="0025702A"/>
    <w:rsid w:val="00261A33"/>
    <w:rsid w:val="00262F82"/>
    <w:rsid w:val="00263C6F"/>
    <w:rsid w:val="00264E03"/>
    <w:rsid w:val="00265942"/>
    <w:rsid w:val="0026692C"/>
    <w:rsid w:val="00270243"/>
    <w:rsid w:val="0027094C"/>
    <w:rsid w:val="00271E42"/>
    <w:rsid w:val="00272CF2"/>
    <w:rsid w:val="00272DE6"/>
    <w:rsid w:val="002746FF"/>
    <w:rsid w:val="00275F5F"/>
    <w:rsid w:val="00276387"/>
    <w:rsid w:val="00277916"/>
    <w:rsid w:val="00277AC8"/>
    <w:rsid w:val="00282336"/>
    <w:rsid w:val="00282C8F"/>
    <w:rsid w:val="002838A1"/>
    <w:rsid w:val="00283DED"/>
    <w:rsid w:val="0028400E"/>
    <w:rsid w:val="0029069B"/>
    <w:rsid w:val="00291F65"/>
    <w:rsid w:val="002961D7"/>
    <w:rsid w:val="002975D0"/>
    <w:rsid w:val="002A1277"/>
    <w:rsid w:val="002A308D"/>
    <w:rsid w:val="002A4316"/>
    <w:rsid w:val="002A5DC1"/>
    <w:rsid w:val="002A670A"/>
    <w:rsid w:val="002A7234"/>
    <w:rsid w:val="002B13DC"/>
    <w:rsid w:val="002B1F60"/>
    <w:rsid w:val="002B397D"/>
    <w:rsid w:val="002B3DA7"/>
    <w:rsid w:val="002B466E"/>
    <w:rsid w:val="002B4F7B"/>
    <w:rsid w:val="002B53E4"/>
    <w:rsid w:val="002C11D6"/>
    <w:rsid w:val="002C22DF"/>
    <w:rsid w:val="002C6882"/>
    <w:rsid w:val="002D0064"/>
    <w:rsid w:val="002D21A0"/>
    <w:rsid w:val="002D44B7"/>
    <w:rsid w:val="002D4C0F"/>
    <w:rsid w:val="002D4D47"/>
    <w:rsid w:val="002D4DE5"/>
    <w:rsid w:val="002D5EEE"/>
    <w:rsid w:val="002E019B"/>
    <w:rsid w:val="002E64F9"/>
    <w:rsid w:val="002E69C5"/>
    <w:rsid w:val="002E6C64"/>
    <w:rsid w:val="002E738D"/>
    <w:rsid w:val="002E7707"/>
    <w:rsid w:val="002F07D1"/>
    <w:rsid w:val="002F144C"/>
    <w:rsid w:val="002F14C3"/>
    <w:rsid w:val="002F2CD7"/>
    <w:rsid w:val="002F480B"/>
    <w:rsid w:val="002F4CE9"/>
    <w:rsid w:val="002F5ACE"/>
    <w:rsid w:val="002F648B"/>
    <w:rsid w:val="002F7219"/>
    <w:rsid w:val="002F7421"/>
    <w:rsid w:val="00300532"/>
    <w:rsid w:val="003017A2"/>
    <w:rsid w:val="003029D1"/>
    <w:rsid w:val="003041F8"/>
    <w:rsid w:val="00305779"/>
    <w:rsid w:val="00306C11"/>
    <w:rsid w:val="00306E3B"/>
    <w:rsid w:val="00307EED"/>
    <w:rsid w:val="003124CE"/>
    <w:rsid w:val="003125A0"/>
    <w:rsid w:val="0031432D"/>
    <w:rsid w:val="00315C72"/>
    <w:rsid w:val="0031612B"/>
    <w:rsid w:val="003174C5"/>
    <w:rsid w:val="003203C2"/>
    <w:rsid w:val="00321F10"/>
    <w:rsid w:val="0032218F"/>
    <w:rsid w:val="00324E51"/>
    <w:rsid w:val="00324FC1"/>
    <w:rsid w:val="00324FE8"/>
    <w:rsid w:val="00325B29"/>
    <w:rsid w:val="0032799C"/>
    <w:rsid w:val="00327FC0"/>
    <w:rsid w:val="0033002D"/>
    <w:rsid w:val="00331D28"/>
    <w:rsid w:val="00332BFF"/>
    <w:rsid w:val="00332E42"/>
    <w:rsid w:val="003340F3"/>
    <w:rsid w:val="00334AA7"/>
    <w:rsid w:val="00334E6E"/>
    <w:rsid w:val="0034063D"/>
    <w:rsid w:val="00341EC0"/>
    <w:rsid w:val="00342D7E"/>
    <w:rsid w:val="0034440E"/>
    <w:rsid w:val="003451E1"/>
    <w:rsid w:val="0034753B"/>
    <w:rsid w:val="00347BCF"/>
    <w:rsid w:val="0035026B"/>
    <w:rsid w:val="00350F6C"/>
    <w:rsid w:val="003539DE"/>
    <w:rsid w:val="00354A28"/>
    <w:rsid w:val="00355155"/>
    <w:rsid w:val="00355CD0"/>
    <w:rsid w:val="003569F0"/>
    <w:rsid w:val="00356EE5"/>
    <w:rsid w:val="00357158"/>
    <w:rsid w:val="003571DF"/>
    <w:rsid w:val="00360A49"/>
    <w:rsid w:val="003610A0"/>
    <w:rsid w:val="00362989"/>
    <w:rsid w:val="00366413"/>
    <w:rsid w:val="0036641E"/>
    <w:rsid w:val="00370365"/>
    <w:rsid w:val="003710F2"/>
    <w:rsid w:val="00371A5E"/>
    <w:rsid w:val="00371EAC"/>
    <w:rsid w:val="00373428"/>
    <w:rsid w:val="0037360C"/>
    <w:rsid w:val="003739B8"/>
    <w:rsid w:val="00377369"/>
    <w:rsid w:val="003824D4"/>
    <w:rsid w:val="003844E4"/>
    <w:rsid w:val="003848C9"/>
    <w:rsid w:val="00385219"/>
    <w:rsid w:val="003855C7"/>
    <w:rsid w:val="00385BDB"/>
    <w:rsid w:val="0038626B"/>
    <w:rsid w:val="003916FE"/>
    <w:rsid w:val="00391F91"/>
    <w:rsid w:val="00392028"/>
    <w:rsid w:val="003924E5"/>
    <w:rsid w:val="0039467D"/>
    <w:rsid w:val="00394D12"/>
    <w:rsid w:val="00394D40"/>
    <w:rsid w:val="00395EC4"/>
    <w:rsid w:val="00397305"/>
    <w:rsid w:val="003A3491"/>
    <w:rsid w:val="003A3C23"/>
    <w:rsid w:val="003A3FA1"/>
    <w:rsid w:val="003A5342"/>
    <w:rsid w:val="003A6157"/>
    <w:rsid w:val="003A7A05"/>
    <w:rsid w:val="003B029A"/>
    <w:rsid w:val="003B0339"/>
    <w:rsid w:val="003B18B8"/>
    <w:rsid w:val="003B2322"/>
    <w:rsid w:val="003B2BCF"/>
    <w:rsid w:val="003B3086"/>
    <w:rsid w:val="003B37BF"/>
    <w:rsid w:val="003B3DC6"/>
    <w:rsid w:val="003B47AD"/>
    <w:rsid w:val="003B5BFA"/>
    <w:rsid w:val="003B637D"/>
    <w:rsid w:val="003B68D6"/>
    <w:rsid w:val="003B7922"/>
    <w:rsid w:val="003C14B4"/>
    <w:rsid w:val="003C15F8"/>
    <w:rsid w:val="003C2AA5"/>
    <w:rsid w:val="003C3293"/>
    <w:rsid w:val="003C3788"/>
    <w:rsid w:val="003C4BC8"/>
    <w:rsid w:val="003C54EB"/>
    <w:rsid w:val="003C5831"/>
    <w:rsid w:val="003D2D2C"/>
    <w:rsid w:val="003D307A"/>
    <w:rsid w:val="003D3F4B"/>
    <w:rsid w:val="003D442E"/>
    <w:rsid w:val="003D5EA6"/>
    <w:rsid w:val="003D73D8"/>
    <w:rsid w:val="003E0FD5"/>
    <w:rsid w:val="003E16C1"/>
    <w:rsid w:val="003E267C"/>
    <w:rsid w:val="003E2F6C"/>
    <w:rsid w:val="003E2FEC"/>
    <w:rsid w:val="003E3DDF"/>
    <w:rsid w:val="003E44EA"/>
    <w:rsid w:val="003E4DA0"/>
    <w:rsid w:val="003E6296"/>
    <w:rsid w:val="003E7FAF"/>
    <w:rsid w:val="003F05B9"/>
    <w:rsid w:val="003F09A1"/>
    <w:rsid w:val="003F1959"/>
    <w:rsid w:val="003F1D1D"/>
    <w:rsid w:val="003F1FFE"/>
    <w:rsid w:val="003F4B72"/>
    <w:rsid w:val="003F53A9"/>
    <w:rsid w:val="003F579F"/>
    <w:rsid w:val="003F6196"/>
    <w:rsid w:val="003F62A6"/>
    <w:rsid w:val="003F671A"/>
    <w:rsid w:val="003F67D7"/>
    <w:rsid w:val="003F6C6E"/>
    <w:rsid w:val="003F7D8B"/>
    <w:rsid w:val="00401512"/>
    <w:rsid w:val="004017B2"/>
    <w:rsid w:val="00401D60"/>
    <w:rsid w:val="004028C8"/>
    <w:rsid w:val="00402E24"/>
    <w:rsid w:val="00402FC9"/>
    <w:rsid w:val="004036E9"/>
    <w:rsid w:val="00404746"/>
    <w:rsid w:val="004047DA"/>
    <w:rsid w:val="00404BF4"/>
    <w:rsid w:val="0040585A"/>
    <w:rsid w:val="00406E56"/>
    <w:rsid w:val="004140FD"/>
    <w:rsid w:val="00414349"/>
    <w:rsid w:val="004162AD"/>
    <w:rsid w:val="0041696D"/>
    <w:rsid w:val="00416CB8"/>
    <w:rsid w:val="00416F28"/>
    <w:rsid w:val="00420B27"/>
    <w:rsid w:val="00420D75"/>
    <w:rsid w:val="00421001"/>
    <w:rsid w:val="004211F2"/>
    <w:rsid w:val="0042153A"/>
    <w:rsid w:val="00422FBA"/>
    <w:rsid w:val="0042470B"/>
    <w:rsid w:val="004255C2"/>
    <w:rsid w:val="0043085C"/>
    <w:rsid w:val="00430BFA"/>
    <w:rsid w:val="004317E2"/>
    <w:rsid w:val="00432A84"/>
    <w:rsid w:val="004340E1"/>
    <w:rsid w:val="00436051"/>
    <w:rsid w:val="00442791"/>
    <w:rsid w:val="00442B8D"/>
    <w:rsid w:val="0044327E"/>
    <w:rsid w:val="004446D9"/>
    <w:rsid w:val="00444E36"/>
    <w:rsid w:val="004460F0"/>
    <w:rsid w:val="00446309"/>
    <w:rsid w:val="00446947"/>
    <w:rsid w:val="00446F37"/>
    <w:rsid w:val="00447C6B"/>
    <w:rsid w:val="004503CD"/>
    <w:rsid w:val="00450552"/>
    <w:rsid w:val="004515EE"/>
    <w:rsid w:val="00453100"/>
    <w:rsid w:val="004539AF"/>
    <w:rsid w:val="0045411D"/>
    <w:rsid w:val="00455087"/>
    <w:rsid w:val="004556FA"/>
    <w:rsid w:val="00455854"/>
    <w:rsid w:val="00457159"/>
    <w:rsid w:val="00457367"/>
    <w:rsid w:val="00462129"/>
    <w:rsid w:val="00464CC3"/>
    <w:rsid w:val="004663C1"/>
    <w:rsid w:val="00474080"/>
    <w:rsid w:val="00474095"/>
    <w:rsid w:val="004751B5"/>
    <w:rsid w:val="00476D62"/>
    <w:rsid w:val="00480A6C"/>
    <w:rsid w:val="00481695"/>
    <w:rsid w:val="00483A0E"/>
    <w:rsid w:val="004865C1"/>
    <w:rsid w:val="00486F4B"/>
    <w:rsid w:val="004876D2"/>
    <w:rsid w:val="0049045C"/>
    <w:rsid w:val="00490E45"/>
    <w:rsid w:val="00491684"/>
    <w:rsid w:val="004928AB"/>
    <w:rsid w:val="00496D29"/>
    <w:rsid w:val="00497399"/>
    <w:rsid w:val="004A0CD5"/>
    <w:rsid w:val="004A141E"/>
    <w:rsid w:val="004A1E1F"/>
    <w:rsid w:val="004A4126"/>
    <w:rsid w:val="004A49F1"/>
    <w:rsid w:val="004B1A89"/>
    <w:rsid w:val="004B3CD6"/>
    <w:rsid w:val="004B3D2B"/>
    <w:rsid w:val="004B481D"/>
    <w:rsid w:val="004B5C1D"/>
    <w:rsid w:val="004B67E7"/>
    <w:rsid w:val="004C220D"/>
    <w:rsid w:val="004C6089"/>
    <w:rsid w:val="004C6D49"/>
    <w:rsid w:val="004C7F9F"/>
    <w:rsid w:val="004D1ADE"/>
    <w:rsid w:val="004D3AC3"/>
    <w:rsid w:val="004D4FBE"/>
    <w:rsid w:val="004D5261"/>
    <w:rsid w:val="004D5BB0"/>
    <w:rsid w:val="004D6D4D"/>
    <w:rsid w:val="004D7508"/>
    <w:rsid w:val="004E0880"/>
    <w:rsid w:val="004E0D15"/>
    <w:rsid w:val="004E13DF"/>
    <w:rsid w:val="004E1F76"/>
    <w:rsid w:val="004E3102"/>
    <w:rsid w:val="004E3437"/>
    <w:rsid w:val="004E38D4"/>
    <w:rsid w:val="004E4744"/>
    <w:rsid w:val="004E57B0"/>
    <w:rsid w:val="004F3ACB"/>
    <w:rsid w:val="004F6059"/>
    <w:rsid w:val="004F63E2"/>
    <w:rsid w:val="004F7194"/>
    <w:rsid w:val="004F7595"/>
    <w:rsid w:val="005008C5"/>
    <w:rsid w:val="00501300"/>
    <w:rsid w:val="0050188A"/>
    <w:rsid w:val="00501E86"/>
    <w:rsid w:val="00505041"/>
    <w:rsid w:val="00505FB3"/>
    <w:rsid w:val="00510634"/>
    <w:rsid w:val="00511F7F"/>
    <w:rsid w:val="00514432"/>
    <w:rsid w:val="00514C37"/>
    <w:rsid w:val="00515182"/>
    <w:rsid w:val="00515841"/>
    <w:rsid w:val="00515A6D"/>
    <w:rsid w:val="005219CA"/>
    <w:rsid w:val="00523250"/>
    <w:rsid w:val="0052410E"/>
    <w:rsid w:val="00524E42"/>
    <w:rsid w:val="005274D2"/>
    <w:rsid w:val="005306AD"/>
    <w:rsid w:val="005314D4"/>
    <w:rsid w:val="00534272"/>
    <w:rsid w:val="005346D6"/>
    <w:rsid w:val="00534BFA"/>
    <w:rsid w:val="005352A0"/>
    <w:rsid w:val="005431E9"/>
    <w:rsid w:val="005436A2"/>
    <w:rsid w:val="005460B1"/>
    <w:rsid w:val="005503E9"/>
    <w:rsid w:val="00552117"/>
    <w:rsid w:val="00552902"/>
    <w:rsid w:val="005534A9"/>
    <w:rsid w:val="00554895"/>
    <w:rsid w:val="00555EE9"/>
    <w:rsid w:val="00556354"/>
    <w:rsid w:val="0055657F"/>
    <w:rsid w:val="0055714F"/>
    <w:rsid w:val="00561A0F"/>
    <w:rsid w:val="005632A0"/>
    <w:rsid w:val="005632D5"/>
    <w:rsid w:val="00563AF8"/>
    <w:rsid w:val="00563DA8"/>
    <w:rsid w:val="00565112"/>
    <w:rsid w:val="00565BD8"/>
    <w:rsid w:val="00565FC2"/>
    <w:rsid w:val="0056759A"/>
    <w:rsid w:val="00570E61"/>
    <w:rsid w:val="0057126B"/>
    <w:rsid w:val="005714E0"/>
    <w:rsid w:val="005743F1"/>
    <w:rsid w:val="00575820"/>
    <w:rsid w:val="0058068A"/>
    <w:rsid w:val="00581E0F"/>
    <w:rsid w:val="005831FE"/>
    <w:rsid w:val="00584AE1"/>
    <w:rsid w:val="00585C5E"/>
    <w:rsid w:val="00585E58"/>
    <w:rsid w:val="0058691F"/>
    <w:rsid w:val="00587608"/>
    <w:rsid w:val="0059275F"/>
    <w:rsid w:val="0059281C"/>
    <w:rsid w:val="0059420E"/>
    <w:rsid w:val="005948C7"/>
    <w:rsid w:val="00597366"/>
    <w:rsid w:val="00597BDB"/>
    <w:rsid w:val="00597CB7"/>
    <w:rsid w:val="005A0818"/>
    <w:rsid w:val="005A164E"/>
    <w:rsid w:val="005A178F"/>
    <w:rsid w:val="005A4075"/>
    <w:rsid w:val="005A54EC"/>
    <w:rsid w:val="005A5B48"/>
    <w:rsid w:val="005A5E9A"/>
    <w:rsid w:val="005A647C"/>
    <w:rsid w:val="005B0CC4"/>
    <w:rsid w:val="005B0D80"/>
    <w:rsid w:val="005B112A"/>
    <w:rsid w:val="005B18C3"/>
    <w:rsid w:val="005B42F8"/>
    <w:rsid w:val="005B537F"/>
    <w:rsid w:val="005B550A"/>
    <w:rsid w:val="005B68E4"/>
    <w:rsid w:val="005B695F"/>
    <w:rsid w:val="005B70EA"/>
    <w:rsid w:val="005C0206"/>
    <w:rsid w:val="005C1FEE"/>
    <w:rsid w:val="005C2CEC"/>
    <w:rsid w:val="005C4056"/>
    <w:rsid w:val="005C446A"/>
    <w:rsid w:val="005C50D5"/>
    <w:rsid w:val="005C5C1E"/>
    <w:rsid w:val="005C5C28"/>
    <w:rsid w:val="005C5D42"/>
    <w:rsid w:val="005C6C9B"/>
    <w:rsid w:val="005C78EF"/>
    <w:rsid w:val="005D09E7"/>
    <w:rsid w:val="005D4FD6"/>
    <w:rsid w:val="005D62DE"/>
    <w:rsid w:val="005D6894"/>
    <w:rsid w:val="005D70FD"/>
    <w:rsid w:val="005D7164"/>
    <w:rsid w:val="005D7819"/>
    <w:rsid w:val="005E35AD"/>
    <w:rsid w:val="005E3AE4"/>
    <w:rsid w:val="005E3E84"/>
    <w:rsid w:val="005E5507"/>
    <w:rsid w:val="005E7F76"/>
    <w:rsid w:val="005F0890"/>
    <w:rsid w:val="005F12AE"/>
    <w:rsid w:val="005F276B"/>
    <w:rsid w:val="005F3BCD"/>
    <w:rsid w:val="005F4BB6"/>
    <w:rsid w:val="005F52F6"/>
    <w:rsid w:val="005F5F99"/>
    <w:rsid w:val="005F7BB9"/>
    <w:rsid w:val="005F7F6C"/>
    <w:rsid w:val="00601B67"/>
    <w:rsid w:val="00602053"/>
    <w:rsid w:val="0060218C"/>
    <w:rsid w:val="00602CA1"/>
    <w:rsid w:val="00602F9C"/>
    <w:rsid w:val="00603CB3"/>
    <w:rsid w:val="00604969"/>
    <w:rsid w:val="00604F8C"/>
    <w:rsid w:val="00612ABA"/>
    <w:rsid w:val="0061408A"/>
    <w:rsid w:val="0061441B"/>
    <w:rsid w:val="00615292"/>
    <w:rsid w:val="00617383"/>
    <w:rsid w:val="00620B14"/>
    <w:rsid w:val="00620F41"/>
    <w:rsid w:val="006212E8"/>
    <w:rsid w:val="00623C8D"/>
    <w:rsid w:val="00623CA4"/>
    <w:rsid w:val="00625134"/>
    <w:rsid w:val="00625353"/>
    <w:rsid w:val="00625748"/>
    <w:rsid w:val="00626F73"/>
    <w:rsid w:val="00627E2A"/>
    <w:rsid w:val="00627F03"/>
    <w:rsid w:val="006304ED"/>
    <w:rsid w:val="00630573"/>
    <w:rsid w:val="00630F3B"/>
    <w:rsid w:val="006314FE"/>
    <w:rsid w:val="006333E9"/>
    <w:rsid w:val="0063419D"/>
    <w:rsid w:val="0063448B"/>
    <w:rsid w:val="00636B4D"/>
    <w:rsid w:val="006371B3"/>
    <w:rsid w:val="0063768A"/>
    <w:rsid w:val="00637916"/>
    <w:rsid w:val="006379CB"/>
    <w:rsid w:val="0064182C"/>
    <w:rsid w:val="00642BA6"/>
    <w:rsid w:val="00642C78"/>
    <w:rsid w:val="0064333C"/>
    <w:rsid w:val="00643BAB"/>
    <w:rsid w:val="00643C8D"/>
    <w:rsid w:val="00644DE8"/>
    <w:rsid w:val="00645353"/>
    <w:rsid w:val="00645E1F"/>
    <w:rsid w:val="0064744C"/>
    <w:rsid w:val="00650585"/>
    <w:rsid w:val="0065062C"/>
    <w:rsid w:val="00650BC0"/>
    <w:rsid w:val="00651BF6"/>
    <w:rsid w:val="006522B3"/>
    <w:rsid w:val="006540B6"/>
    <w:rsid w:val="006550C8"/>
    <w:rsid w:val="00655B55"/>
    <w:rsid w:val="0065632C"/>
    <w:rsid w:val="0065673D"/>
    <w:rsid w:val="0066195F"/>
    <w:rsid w:val="00661A49"/>
    <w:rsid w:val="006624B6"/>
    <w:rsid w:val="006644DD"/>
    <w:rsid w:val="0066540E"/>
    <w:rsid w:val="00665969"/>
    <w:rsid w:val="00665B24"/>
    <w:rsid w:val="00670626"/>
    <w:rsid w:val="00671698"/>
    <w:rsid w:val="006726AE"/>
    <w:rsid w:val="00672F7D"/>
    <w:rsid w:val="006744B8"/>
    <w:rsid w:val="00674CF2"/>
    <w:rsid w:val="0067555E"/>
    <w:rsid w:val="00677DB5"/>
    <w:rsid w:val="006800E3"/>
    <w:rsid w:val="00680ECA"/>
    <w:rsid w:val="006810BD"/>
    <w:rsid w:val="0068189F"/>
    <w:rsid w:val="00682B16"/>
    <w:rsid w:val="006832F9"/>
    <w:rsid w:val="00683868"/>
    <w:rsid w:val="006840DA"/>
    <w:rsid w:val="006851DA"/>
    <w:rsid w:val="00686042"/>
    <w:rsid w:val="00687D46"/>
    <w:rsid w:val="00690C6F"/>
    <w:rsid w:val="00691E77"/>
    <w:rsid w:val="00693560"/>
    <w:rsid w:val="0069447E"/>
    <w:rsid w:val="0069458D"/>
    <w:rsid w:val="006A0673"/>
    <w:rsid w:val="006A0A45"/>
    <w:rsid w:val="006A16F3"/>
    <w:rsid w:val="006A24F0"/>
    <w:rsid w:val="006A39EF"/>
    <w:rsid w:val="006A6CD3"/>
    <w:rsid w:val="006B0D75"/>
    <w:rsid w:val="006B2319"/>
    <w:rsid w:val="006B237C"/>
    <w:rsid w:val="006B3ECC"/>
    <w:rsid w:val="006B7CCD"/>
    <w:rsid w:val="006C17A2"/>
    <w:rsid w:val="006C49EC"/>
    <w:rsid w:val="006C7ADA"/>
    <w:rsid w:val="006D16D5"/>
    <w:rsid w:val="006D1CC9"/>
    <w:rsid w:val="006D3BD3"/>
    <w:rsid w:val="006D469C"/>
    <w:rsid w:val="006D48C9"/>
    <w:rsid w:val="006D4B34"/>
    <w:rsid w:val="006D4B47"/>
    <w:rsid w:val="006D66A1"/>
    <w:rsid w:val="006E0229"/>
    <w:rsid w:val="006E0435"/>
    <w:rsid w:val="006E0691"/>
    <w:rsid w:val="006E0E2D"/>
    <w:rsid w:val="006E11C4"/>
    <w:rsid w:val="006E2ADF"/>
    <w:rsid w:val="006E6433"/>
    <w:rsid w:val="006E657C"/>
    <w:rsid w:val="006E7EBC"/>
    <w:rsid w:val="006F0E9E"/>
    <w:rsid w:val="006F1314"/>
    <w:rsid w:val="006F15AB"/>
    <w:rsid w:val="006F3579"/>
    <w:rsid w:val="006F54AB"/>
    <w:rsid w:val="006F56E3"/>
    <w:rsid w:val="006F5724"/>
    <w:rsid w:val="006F621B"/>
    <w:rsid w:val="00701632"/>
    <w:rsid w:val="00701C0C"/>
    <w:rsid w:val="007024F0"/>
    <w:rsid w:val="00702CEC"/>
    <w:rsid w:val="00704694"/>
    <w:rsid w:val="00705DA0"/>
    <w:rsid w:val="00706216"/>
    <w:rsid w:val="007072EF"/>
    <w:rsid w:val="007115EA"/>
    <w:rsid w:val="0071250E"/>
    <w:rsid w:val="007128F3"/>
    <w:rsid w:val="00712CBB"/>
    <w:rsid w:val="00713520"/>
    <w:rsid w:val="00714045"/>
    <w:rsid w:val="007149E8"/>
    <w:rsid w:val="00714B3A"/>
    <w:rsid w:val="00715592"/>
    <w:rsid w:val="007159C4"/>
    <w:rsid w:val="00716C3A"/>
    <w:rsid w:val="00720D77"/>
    <w:rsid w:val="00720F31"/>
    <w:rsid w:val="00721573"/>
    <w:rsid w:val="00722074"/>
    <w:rsid w:val="00724496"/>
    <w:rsid w:val="00725062"/>
    <w:rsid w:val="00726F8F"/>
    <w:rsid w:val="0073044B"/>
    <w:rsid w:val="0073375F"/>
    <w:rsid w:val="00734598"/>
    <w:rsid w:val="00734D52"/>
    <w:rsid w:val="007351A3"/>
    <w:rsid w:val="00735FF3"/>
    <w:rsid w:val="007374BF"/>
    <w:rsid w:val="00740028"/>
    <w:rsid w:val="00740503"/>
    <w:rsid w:val="00742ABA"/>
    <w:rsid w:val="0074318B"/>
    <w:rsid w:val="00744C46"/>
    <w:rsid w:val="00744F4D"/>
    <w:rsid w:val="0074579B"/>
    <w:rsid w:val="007460CD"/>
    <w:rsid w:val="00750AD5"/>
    <w:rsid w:val="00751032"/>
    <w:rsid w:val="007511A2"/>
    <w:rsid w:val="007519FA"/>
    <w:rsid w:val="00751F57"/>
    <w:rsid w:val="00751FCB"/>
    <w:rsid w:val="00752784"/>
    <w:rsid w:val="0075292C"/>
    <w:rsid w:val="00752EBE"/>
    <w:rsid w:val="00753D43"/>
    <w:rsid w:val="0075409F"/>
    <w:rsid w:val="007544C1"/>
    <w:rsid w:val="007548FE"/>
    <w:rsid w:val="007608BB"/>
    <w:rsid w:val="00762005"/>
    <w:rsid w:val="00762807"/>
    <w:rsid w:val="007637B2"/>
    <w:rsid w:val="00763922"/>
    <w:rsid w:val="00763E9E"/>
    <w:rsid w:val="007673E5"/>
    <w:rsid w:val="00770E43"/>
    <w:rsid w:val="007717AA"/>
    <w:rsid w:val="0077423D"/>
    <w:rsid w:val="0077552C"/>
    <w:rsid w:val="0077598B"/>
    <w:rsid w:val="00775CCE"/>
    <w:rsid w:val="00777C0A"/>
    <w:rsid w:val="00777D46"/>
    <w:rsid w:val="0078053D"/>
    <w:rsid w:val="00780A79"/>
    <w:rsid w:val="00780F4E"/>
    <w:rsid w:val="00785C6D"/>
    <w:rsid w:val="007864C7"/>
    <w:rsid w:val="00787136"/>
    <w:rsid w:val="007927FB"/>
    <w:rsid w:val="007930CC"/>
    <w:rsid w:val="007934CF"/>
    <w:rsid w:val="007934E9"/>
    <w:rsid w:val="0079458B"/>
    <w:rsid w:val="007A025A"/>
    <w:rsid w:val="007A18FA"/>
    <w:rsid w:val="007A2DD8"/>
    <w:rsid w:val="007A355E"/>
    <w:rsid w:val="007A4759"/>
    <w:rsid w:val="007A5C28"/>
    <w:rsid w:val="007A6177"/>
    <w:rsid w:val="007A7701"/>
    <w:rsid w:val="007B0499"/>
    <w:rsid w:val="007B1C4A"/>
    <w:rsid w:val="007B1C65"/>
    <w:rsid w:val="007B57E4"/>
    <w:rsid w:val="007B61A7"/>
    <w:rsid w:val="007B65DE"/>
    <w:rsid w:val="007B784C"/>
    <w:rsid w:val="007C0D75"/>
    <w:rsid w:val="007C1BB8"/>
    <w:rsid w:val="007C2AEA"/>
    <w:rsid w:val="007C2D4C"/>
    <w:rsid w:val="007C3397"/>
    <w:rsid w:val="007C56BF"/>
    <w:rsid w:val="007D09F3"/>
    <w:rsid w:val="007D27B3"/>
    <w:rsid w:val="007D2E11"/>
    <w:rsid w:val="007D31DF"/>
    <w:rsid w:val="007D3482"/>
    <w:rsid w:val="007D367C"/>
    <w:rsid w:val="007D374A"/>
    <w:rsid w:val="007D47E7"/>
    <w:rsid w:val="007D53E2"/>
    <w:rsid w:val="007D6080"/>
    <w:rsid w:val="007D71D9"/>
    <w:rsid w:val="007D758C"/>
    <w:rsid w:val="007D7FBE"/>
    <w:rsid w:val="007E0F61"/>
    <w:rsid w:val="007E1A38"/>
    <w:rsid w:val="007E2A7B"/>
    <w:rsid w:val="007E36A0"/>
    <w:rsid w:val="007E638A"/>
    <w:rsid w:val="007E6741"/>
    <w:rsid w:val="007F01AE"/>
    <w:rsid w:val="007F0561"/>
    <w:rsid w:val="007F05C0"/>
    <w:rsid w:val="007F06C2"/>
    <w:rsid w:val="007F1FA2"/>
    <w:rsid w:val="007F2915"/>
    <w:rsid w:val="007F2F7A"/>
    <w:rsid w:val="007F2F93"/>
    <w:rsid w:val="007F43C0"/>
    <w:rsid w:val="007F4EE3"/>
    <w:rsid w:val="007F50EF"/>
    <w:rsid w:val="007F62E9"/>
    <w:rsid w:val="007F70C3"/>
    <w:rsid w:val="0080007D"/>
    <w:rsid w:val="00801A36"/>
    <w:rsid w:val="00801FB9"/>
    <w:rsid w:val="0080293F"/>
    <w:rsid w:val="008029E2"/>
    <w:rsid w:val="00803867"/>
    <w:rsid w:val="008055D0"/>
    <w:rsid w:val="00806203"/>
    <w:rsid w:val="00806AAA"/>
    <w:rsid w:val="00807EAF"/>
    <w:rsid w:val="008114EC"/>
    <w:rsid w:val="00812ED5"/>
    <w:rsid w:val="00815482"/>
    <w:rsid w:val="00815993"/>
    <w:rsid w:val="00815FCE"/>
    <w:rsid w:val="00821D4D"/>
    <w:rsid w:val="008220BC"/>
    <w:rsid w:val="00823911"/>
    <w:rsid w:val="00824D8C"/>
    <w:rsid w:val="008261FF"/>
    <w:rsid w:val="00826FF8"/>
    <w:rsid w:val="0082741A"/>
    <w:rsid w:val="00827C7C"/>
    <w:rsid w:val="00830AB6"/>
    <w:rsid w:val="008327C3"/>
    <w:rsid w:val="008358AA"/>
    <w:rsid w:val="008374C8"/>
    <w:rsid w:val="00841D17"/>
    <w:rsid w:val="008425AE"/>
    <w:rsid w:val="00844ED5"/>
    <w:rsid w:val="008458C3"/>
    <w:rsid w:val="0084592E"/>
    <w:rsid w:val="0084642F"/>
    <w:rsid w:val="00846998"/>
    <w:rsid w:val="00847CE1"/>
    <w:rsid w:val="00850B66"/>
    <w:rsid w:val="0085328F"/>
    <w:rsid w:val="00853892"/>
    <w:rsid w:val="00855825"/>
    <w:rsid w:val="00855AF6"/>
    <w:rsid w:val="008602AE"/>
    <w:rsid w:val="0086108F"/>
    <w:rsid w:val="00861DEB"/>
    <w:rsid w:val="008672C3"/>
    <w:rsid w:val="00867413"/>
    <w:rsid w:val="008710F3"/>
    <w:rsid w:val="008711A2"/>
    <w:rsid w:val="00871268"/>
    <w:rsid w:val="00871C44"/>
    <w:rsid w:val="00872D2D"/>
    <w:rsid w:val="00874C56"/>
    <w:rsid w:val="00874DE5"/>
    <w:rsid w:val="00875576"/>
    <w:rsid w:val="008767FB"/>
    <w:rsid w:val="008778C3"/>
    <w:rsid w:val="00880785"/>
    <w:rsid w:val="00882122"/>
    <w:rsid w:val="00890577"/>
    <w:rsid w:val="008912D5"/>
    <w:rsid w:val="00893841"/>
    <w:rsid w:val="00893D47"/>
    <w:rsid w:val="0089487A"/>
    <w:rsid w:val="00897E78"/>
    <w:rsid w:val="008A37EF"/>
    <w:rsid w:val="008A67C5"/>
    <w:rsid w:val="008A6BBF"/>
    <w:rsid w:val="008A7F69"/>
    <w:rsid w:val="008B0247"/>
    <w:rsid w:val="008B0822"/>
    <w:rsid w:val="008B580E"/>
    <w:rsid w:val="008B58C2"/>
    <w:rsid w:val="008B6B4F"/>
    <w:rsid w:val="008B7553"/>
    <w:rsid w:val="008C05A5"/>
    <w:rsid w:val="008C15DF"/>
    <w:rsid w:val="008C17EE"/>
    <w:rsid w:val="008C2150"/>
    <w:rsid w:val="008C30A6"/>
    <w:rsid w:val="008C5177"/>
    <w:rsid w:val="008C5897"/>
    <w:rsid w:val="008C5D6F"/>
    <w:rsid w:val="008C5E51"/>
    <w:rsid w:val="008C7292"/>
    <w:rsid w:val="008C7CD2"/>
    <w:rsid w:val="008D0319"/>
    <w:rsid w:val="008D07CA"/>
    <w:rsid w:val="008D1BE9"/>
    <w:rsid w:val="008D3A99"/>
    <w:rsid w:val="008D750E"/>
    <w:rsid w:val="008D7648"/>
    <w:rsid w:val="008E2808"/>
    <w:rsid w:val="008E4A3D"/>
    <w:rsid w:val="008E4DED"/>
    <w:rsid w:val="008E772E"/>
    <w:rsid w:val="008E7DA3"/>
    <w:rsid w:val="008F090A"/>
    <w:rsid w:val="008F1487"/>
    <w:rsid w:val="008F336A"/>
    <w:rsid w:val="008F7B02"/>
    <w:rsid w:val="008F7DE5"/>
    <w:rsid w:val="009005C3"/>
    <w:rsid w:val="009018FA"/>
    <w:rsid w:val="00902179"/>
    <w:rsid w:val="00902B86"/>
    <w:rsid w:val="00902C9C"/>
    <w:rsid w:val="00903670"/>
    <w:rsid w:val="0091064D"/>
    <w:rsid w:val="00912C55"/>
    <w:rsid w:val="009130B4"/>
    <w:rsid w:val="009146BA"/>
    <w:rsid w:val="00914FCB"/>
    <w:rsid w:val="00915C20"/>
    <w:rsid w:val="00915EEF"/>
    <w:rsid w:val="00917827"/>
    <w:rsid w:val="00920662"/>
    <w:rsid w:val="009206D1"/>
    <w:rsid w:val="00920805"/>
    <w:rsid w:val="00922982"/>
    <w:rsid w:val="0092416A"/>
    <w:rsid w:val="0093070E"/>
    <w:rsid w:val="009308FF"/>
    <w:rsid w:val="00930BB1"/>
    <w:rsid w:val="00931DCF"/>
    <w:rsid w:val="00934767"/>
    <w:rsid w:val="009363EE"/>
    <w:rsid w:val="009367E2"/>
    <w:rsid w:val="00936A4E"/>
    <w:rsid w:val="00936C9F"/>
    <w:rsid w:val="00942264"/>
    <w:rsid w:val="00942525"/>
    <w:rsid w:val="009447A1"/>
    <w:rsid w:val="009520B6"/>
    <w:rsid w:val="009525F8"/>
    <w:rsid w:val="00953ACF"/>
    <w:rsid w:val="00957230"/>
    <w:rsid w:val="0096299A"/>
    <w:rsid w:val="00964A81"/>
    <w:rsid w:val="00964E86"/>
    <w:rsid w:val="009672D4"/>
    <w:rsid w:val="00970AFD"/>
    <w:rsid w:val="009727D3"/>
    <w:rsid w:val="00972840"/>
    <w:rsid w:val="0097456B"/>
    <w:rsid w:val="00974E28"/>
    <w:rsid w:val="0097551D"/>
    <w:rsid w:val="00977AFD"/>
    <w:rsid w:val="009809FF"/>
    <w:rsid w:val="009810A4"/>
    <w:rsid w:val="00981D2F"/>
    <w:rsid w:val="0098242C"/>
    <w:rsid w:val="00982BC7"/>
    <w:rsid w:val="009835A7"/>
    <w:rsid w:val="00984BFE"/>
    <w:rsid w:val="00985A5B"/>
    <w:rsid w:val="009860AD"/>
    <w:rsid w:val="00986A8B"/>
    <w:rsid w:val="00987309"/>
    <w:rsid w:val="00987CAC"/>
    <w:rsid w:val="009917A5"/>
    <w:rsid w:val="00992404"/>
    <w:rsid w:val="00992455"/>
    <w:rsid w:val="00992F68"/>
    <w:rsid w:val="00993588"/>
    <w:rsid w:val="00996390"/>
    <w:rsid w:val="009975B0"/>
    <w:rsid w:val="00997A4F"/>
    <w:rsid w:val="009A01F7"/>
    <w:rsid w:val="009A1FD6"/>
    <w:rsid w:val="009A2C51"/>
    <w:rsid w:val="009A4192"/>
    <w:rsid w:val="009A54B9"/>
    <w:rsid w:val="009A718A"/>
    <w:rsid w:val="009B125A"/>
    <w:rsid w:val="009B1EAA"/>
    <w:rsid w:val="009B1FE1"/>
    <w:rsid w:val="009B386C"/>
    <w:rsid w:val="009B46A1"/>
    <w:rsid w:val="009B542B"/>
    <w:rsid w:val="009B5900"/>
    <w:rsid w:val="009B5CB8"/>
    <w:rsid w:val="009B69BC"/>
    <w:rsid w:val="009C219F"/>
    <w:rsid w:val="009C3CD1"/>
    <w:rsid w:val="009C3F54"/>
    <w:rsid w:val="009C511C"/>
    <w:rsid w:val="009C515C"/>
    <w:rsid w:val="009C630D"/>
    <w:rsid w:val="009C6B4F"/>
    <w:rsid w:val="009C6B9A"/>
    <w:rsid w:val="009C742D"/>
    <w:rsid w:val="009D1830"/>
    <w:rsid w:val="009D189D"/>
    <w:rsid w:val="009D251C"/>
    <w:rsid w:val="009D2E6C"/>
    <w:rsid w:val="009D3152"/>
    <w:rsid w:val="009D480E"/>
    <w:rsid w:val="009D5427"/>
    <w:rsid w:val="009D7D38"/>
    <w:rsid w:val="009D7DE6"/>
    <w:rsid w:val="009E0147"/>
    <w:rsid w:val="009E20EC"/>
    <w:rsid w:val="009E2661"/>
    <w:rsid w:val="009E27CE"/>
    <w:rsid w:val="009E331E"/>
    <w:rsid w:val="009E333E"/>
    <w:rsid w:val="009E4D02"/>
    <w:rsid w:val="009E57CC"/>
    <w:rsid w:val="009E6D25"/>
    <w:rsid w:val="009F004A"/>
    <w:rsid w:val="009F17E5"/>
    <w:rsid w:val="009F4737"/>
    <w:rsid w:val="009F544E"/>
    <w:rsid w:val="009F6062"/>
    <w:rsid w:val="009F6272"/>
    <w:rsid w:val="009F75A3"/>
    <w:rsid w:val="009F7D94"/>
    <w:rsid w:val="00A0150D"/>
    <w:rsid w:val="00A018FC"/>
    <w:rsid w:val="00A03218"/>
    <w:rsid w:val="00A03B51"/>
    <w:rsid w:val="00A04C28"/>
    <w:rsid w:val="00A05C7E"/>
    <w:rsid w:val="00A06111"/>
    <w:rsid w:val="00A0639E"/>
    <w:rsid w:val="00A06B4F"/>
    <w:rsid w:val="00A07394"/>
    <w:rsid w:val="00A07E67"/>
    <w:rsid w:val="00A100D8"/>
    <w:rsid w:val="00A12F6E"/>
    <w:rsid w:val="00A13E1C"/>
    <w:rsid w:val="00A143E5"/>
    <w:rsid w:val="00A16CDF"/>
    <w:rsid w:val="00A16D61"/>
    <w:rsid w:val="00A177A8"/>
    <w:rsid w:val="00A2093A"/>
    <w:rsid w:val="00A22FC6"/>
    <w:rsid w:val="00A239E3"/>
    <w:rsid w:val="00A25AB5"/>
    <w:rsid w:val="00A27558"/>
    <w:rsid w:val="00A30DFC"/>
    <w:rsid w:val="00A326A0"/>
    <w:rsid w:val="00A3428F"/>
    <w:rsid w:val="00A34367"/>
    <w:rsid w:val="00A34FA9"/>
    <w:rsid w:val="00A35C48"/>
    <w:rsid w:val="00A3631B"/>
    <w:rsid w:val="00A37387"/>
    <w:rsid w:val="00A374A9"/>
    <w:rsid w:val="00A3758C"/>
    <w:rsid w:val="00A40232"/>
    <w:rsid w:val="00A41783"/>
    <w:rsid w:val="00A41C24"/>
    <w:rsid w:val="00A42915"/>
    <w:rsid w:val="00A43F7B"/>
    <w:rsid w:val="00A4419E"/>
    <w:rsid w:val="00A44485"/>
    <w:rsid w:val="00A455F9"/>
    <w:rsid w:val="00A45D3D"/>
    <w:rsid w:val="00A46BC1"/>
    <w:rsid w:val="00A47A3F"/>
    <w:rsid w:val="00A47A83"/>
    <w:rsid w:val="00A50209"/>
    <w:rsid w:val="00A5189F"/>
    <w:rsid w:val="00A51A69"/>
    <w:rsid w:val="00A51A9E"/>
    <w:rsid w:val="00A51C27"/>
    <w:rsid w:val="00A5632B"/>
    <w:rsid w:val="00A579A4"/>
    <w:rsid w:val="00A6062B"/>
    <w:rsid w:val="00A62F84"/>
    <w:rsid w:val="00A63072"/>
    <w:rsid w:val="00A658BF"/>
    <w:rsid w:val="00A6682E"/>
    <w:rsid w:val="00A66CBC"/>
    <w:rsid w:val="00A67137"/>
    <w:rsid w:val="00A70100"/>
    <w:rsid w:val="00A701B0"/>
    <w:rsid w:val="00A70CB6"/>
    <w:rsid w:val="00A70E9C"/>
    <w:rsid w:val="00A71F11"/>
    <w:rsid w:val="00A742EF"/>
    <w:rsid w:val="00A7480F"/>
    <w:rsid w:val="00A757FC"/>
    <w:rsid w:val="00A75877"/>
    <w:rsid w:val="00A759D3"/>
    <w:rsid w:val="00A76418"/>
    <w:rsid w:val="00A767B3"/>
    <w:rsid w:val="00A76803"/>
    <w:rsid w:val="00A800EA"/>
    <w:rsid w:val="00A8196A"/>
    <w:rsid w:val="00A858AB"/>
    <w:rsid w:val="00A85F17"/>
    <w:rsid w:val="00A874BE"/>
    <w:rsid w:val="00A9157B"/>
    <w:rsid w:val="00A930B6"/>
    <w:rsid w:val="00A94B78"/>
    <w:rsid w:val="00A9552D"/>
    <w:rsid w:val="00A96DC7"/>
    <w:rsid w:val="00A974F7"/>
    <w:rsid w:val="00AA0601"/>
    <w:rsid w:val="00AA41AB"/>
    <w:rsid w:val="00AA45FB"/>
    <w:rsid w:val="00AB047B"/>
    <w:rsid w:val="00AB19E3"/>
    <w:rsid w:val="00AB26C0"/>
    <w:rsid w:val="00AB3264"/>
    <w:rsid w:val="00AB34A6"/>
    <w:rsid w:val="00AB635F"/>
    <w:rsid w:val="00AB6EA2"/>
    <w:rsid w:val="00AC1DCE"/>
    <w:rsid w:val="00AC2581"/>
    <w:rsid w:val="00AC2A28"/>
    <w:rsid w:val="00AC32F4"/>
    <w:rsid w:val="00AC432E"/>
    <w:rsid w:val="00AC5EE0"/>
    <w:rsid w:val="00AC67DB"/>
    <w:rsid w:val="00AC6ECB"/>
    <w:rsid w:val="00AD0FFD"/>
    <w:rsid w:val="00AD10AD"/>
    <w:rsid w:val="00AD1812"/>
    <w:rsid w:val="00AD38F2"/>
    <w:rsid w:val="00AD472F"/>
    <w:rsid w:val="00AD550C"/>
    <w:rsid w:val="00AD6153"/>
    <w:rsid w:val="00AD7037"/>
    <w:rsid w:val="00AD7237"/>
    <w:rsid w:val="00AE09F7"/>
    <w:rsid w:val="00AE1230"/>
    <w:rsid w:val="00AE3165"/>
    <w:rsid w:val="00AE3464"/>
    <w:rsid w:val="00AE384A"/>
    <w:rsid w:val="00AE425D"/>
    <w:rsid w:val="00AE5544"/>
    <w:rsid w:val="00AE593E"/>
    <w:rsid w:val="00AE5F62"/>
    <w:rsid w:val="00AE6200"/>
    <w:rsid w:val="00AE6500"/>
    <w:rsid w:val="00AE6724"/>
    <w:rsid w:val="00AE70DF"/>
    <w:rsid w:val="00AF0D32"/>
    <w:rsid w:val="00AF2132"/>
    <w:rsid w:val="00AF228B"/>
    <w:rsid w:val="00AF4A41"/>
    <w:rsid w:val="00AF626F"/>
    <w:rsid w:val="00AF738D"/>
    <w:rsid w:val="00B00406"/>
    <w:rsid w:val="00B01242"/>
    <w:rsid w:val="00B02F6D"/>
    <w:rsid w:val="00B05F6D"/>
    <w:rsid w:val="00B06D06"/>
    <w:rsid w:val="00B06FD8"/>
    <w:rsid w:val="00B079F9"/>
    <w:rsid w:val="00B10B72"/>
    <w:rsid w:val="00B1296E"/>
    <w:rsid w:val="00B14ABC"/>
    <w:rsid w:val="00B14C5C"/>
    <w:rsid w:val="00B22FFE"/>
    <w:rsid w:val="00B23727"/>
    <w:rsid w:val="00B31CBA"/>
    <w:rsid w:val="00B32DAD"/>
    <w:rsid w:val="00B33BC3"/>
    <w:rsid w:val="00B33E23"/>
    <w:rsid w:val="00B3420F"/>
    <w:rsid w:val="00B34B3F"/>
    <w:rsid w:val="00B34FEA"/>
    <w:rsid w:val="00B372A9"/>
    <w:rsid w:val="00B4026D"/>
    <w:rsid w:val="00B40B1F"/>
    <w:rsid w:val="00B4427C"/>
    <w:rsid w:val="00B46178"/>
    <w:rsid w:val="00B473F0"/>
    <w:rsid w:val="00B52ABC"/>
    <w:rsid w:val="00B539C2"/>
    <w:rsid w:val="00B55332"/>
    <w:rsid w:val="00B55AE1"/>
    <w:rsid w:val="00B56346"/>
    <w:rsid w:val="00B579E8"/>
    <w:rsid w:val="00B60295"/>
    <w:rsid w:val="00B60B27"/>
    <w:rsid w:val="00B60CEE"/>
    <w:rsid w:val="00B62C81"/>
    <w:rsid w:val="00B62FDE"/>
    <w:rsid w:val="00B640FF"/>
    <w:rsid w:val="00B64352"/>
    <w:rsid w:val="00B64C80"/>
    <w:rsid w:val="00B65C12"/>
    <w:rsid w:val="00B66C6A"/>
    <w:rsid w:val="00B7200B"/>
    <w:rsid w:val="00B730CB"/>
    <w:rsid w:val="00B73FBF"/>
    <w:rsid w:val="00B75959"/>
    <w:rsid w:val="00B7794C"/>
    <w:rsid w:val="00B8062D"/>
    <w:rsid w:val="00B80E77"/>
    <w:rsid w:val="00B81F2E"/>
    <w:rsid w:val="00B82652"/>
    <w:rsid w:val="00B83168"/>
    <w:rsid w:val="00B832EC"/>
    <w:rsid w:val="00B834A9"/>
    <w:rsid w:val="00B83DF4"/>
    <w:rsid w:val="00B83FF7"/>
    <w:rsid w:val="00B856D3"/>
    <w:rsid w:val="00B85CAD"/>
    <w:rsid w:val="00B861CC"/>
    <w:rsid w:val="00B8646C"/>
    <w:rsid w:val="00B86E72"/>
    <w:rsid w:val="00B90905"/>
    <w:rsid w:val="00B911B0"/>
    <w:rsid w:val="00B9178E"/>
    <w:rsid w:val="00B91ED2"/>
    <w:rsid w:val="00B91FC0"/>
    <w:rsid w:val="00B9410B"/>
    <w:rsid w:val="00B95899"/>
    <w:rsid w:val="00B95FC4"/>
    <w:rsid w:val="00B965F2"/>
    <w:rsid w:val="00BA0D72"/>
    <w:rsid w:val="00BA288A"/>
    <w:rsid w:val="00BA2D39"/>
    <w:rsid w:val="00BA30E1"/>
    <w:rsid w:val="00BA356F"/>
    <w:rsid w:val="00BA6ED2"/>
    <w:rsid w:val="00BA755B"/>
    <w:rsid w:val="00BB2060"/>
    <w:rsid w:val="00BB23E5"/>
    <w:rsid w:val="00BB2A74"/>
    <w:rsid w:val="00BB4AF0"/>
    <w:rsid w:val="00BB53BF"/>
    <w:rsid w:val="00BB5C82"/>
    <w:rsid w:val="00BC0858"/>
    <w:rsid w:val="00BC1E4B"/>
    <w:rsid w:val="00BC2014"/>
    <w:rsid w:val="00BC2191"/>
    <w:rsid w:val="00BC2BFA"/>
    <w:rsid w:val="00BC3604"/>
    <w:rsid w:val="00BC3780"/>
    <w:rsid w:val="00BC3C8A"/>
    <w:rsid w:val="00BC502E"/>
    <w:rsid w:val="00BD1CF4"/>
    <w:rsid w:val="00BD2147"/>
    <w:rsid w:val="00BD3C3F"/>
    <w:rsid w:val="00BD44F4"/>
    <w:rsid w:val="00BD45A7"/>
    <w:rsid w:val="00BD4801"/>
    <w:rsid w:val="00BD5924"/>
    <w:rsid w:val="00BD5F33"/>
    <w:rsid w:val="00BE12DA"/>
    <w:rsid w:val="00BE1C38"/>
    <w:rsid w:val="00BE31F6"/>
    <w:rsid w:val="00BE3A8C"/>
    <w:rsid w:val="00BE3F2D"/>
    <w:rsid w:val="00BE4B9F"/>
    <w:rsid w:val="00BE4C7A"/>
    <w:rsid w:val="00BE570C"/>
    <w:rsid w:val="00BE57B8"/>
    <w:rsid w:val="00BF37D3"/>
    <w:rsid w:val="00BF3E40"/>
    <w:rsid w:val="00BF5ACC"/>
    <w:rsid w:val="00BF74DF"/>
    <w:rsid w:val="00C00B25"/>
    <w:rsid w:val="00C043DF"/>
    <w:rsid w:val="00C05447"/>
    <w:rsid w:val="00C0568B"/>
    <w:rsid w:val="00C10E6C"/>
    <w:rsid w:val="00C1134A"/>
    <w:rsid w:val="00C116C4"/>
    <w:rsid w:val="00C12E03"/>
    <w:rsid w:val="00C131A9"/>
    <w:rsid w:val="00C13EFF"/>
    <w:rsid w:val="00C147B5"/>
    <w:rsid w:val="00C20081"/>
    <w:rsid w:val="00C20D25"/>
    <w:rsid w:val="00C219A0"/>
    <w:rsid w:val="00C23302"/>
    <w:rsid w:val="00C2348A"/>
    <w:rsid w:val="00C243E5"/>
    <w:rsid w:val="00C24BCF"/>
    <w:rsid w:val="00C25103"/>
    <w:rsid w:val="00C25523"/>
    <w:rsid w:val="00C27D07"/>
    <w:rsid w:val="00C3088F"/>
    <w:rsid w:val="00C3362A"/>
    <w:rsid w:val="00C3542C"/>
    <w:rsid w:val="00C365C1"/>
    <w:rsid w:val="00C377CE"/>
    <w:rsid w:val="00C4374C"/>
    <w:rsid w:val="00C45263"/>
    <w:rsid w:val="00C479B6"/>
    <w:rsid w:val="00C47E0E"/>
    <w:rsid w:val="00C5520D"/>
    <w:rsid w:val="00C60989"/>
    <w:rsid w:val="00C6217B"/>
    <w:rsid w:val="00C62A99"/>
    <w:rsid w:val="00C64C00"/>
    <w:rsid w:val="00C653F7"/>
    <w:rsid w:val="00C65621"/>
    <w:rsid w:val="00C65E4E"/>
    <w:rsid w:val="00C70AC5"/>
    <w:rsid w:val="00C72B96"/>
    <w:rsid w:val="00C73C48"/>
    <w:rsid w:val="00C74176"/>
    <w:rsid w:val="00C75093"/>
    <w:rsid w:val="00C773D9"/>
    <w:rsid w:val="00C7756E"/>
    <w:rsid w:val="00C77664"/>
    <w:rsid w:val="00C77B69"/>
    <w:rsid w:val="00C8307E"/>
    <w:rsid w:val="00C84765"/>
    <w:rsid w:val="00C8521A"/>
    <w:rsid w:val="00C91212"/>
    <w:rsid w:val="00C925BA"/>
    <w:rsid w:val="00C928A3"/>
    <w:rsid w:val="00C93677"/>
    <w:rsid w:val="00C93BFB"/>
    <w:rsid w:val="00C94215"/>
    <w:rsid w:val="00C952BB"/>
    <w:rsid w:val="00C95670"/>
    <w:rsid w:val="00C95D9B"/>
    <w:rsid w:val="00CA01A8"/>
    <w:rsid w:val="00CA1C77"/>
    <w:rsid w:val="00CA2B46"/>
    <w:rsid w:val="00CA504E"/>
    <w:rsid w:val="00CA510A"/>
    <w:rsid w:val="00CA5F9E"/>
    <w:rsid w:val="00CA63B6"/>
    <w:rsid w:val="00CA7BE1"/>
    <w:rsid w:val="00CA7D2D"/>
    <w:rsid w:val="00CB3912"/>
    <w:rsid w:val="00CB39CB"/>
    <w:rsid w:val="00CB41EA"/>
    <w:rsid w:val="00CB463F"/>
    <w:rsid w:val="00CB4A51"/>
    <w:rsid w:val="00CB4ED6"/>
    <w:rsid w:val="00CB5ADC"/>
    <w:rsid w:val="00CB7599"/>
    <w:rsid w:val="00CB77B6"/>
    <w:rsid w:val="00CC0A94"/>
    <w:rsid w:val="00CC2100"/>
    <w:rsid w:val="00CC26EA"/>
    <w:rsid w:val="00CC5583"/>
    <w:rsid w:val="00CC5C09"/>
    <w:rsid w:val="00CD187A"/>
    <w:rsid w:val="00CD3475"/>
    <w:rsid w:val="00CD43F0"/>
    <w:rsid w:val="00CD4628"/>
    <w:rsid w:val="00CD6C8D"/>
    <w:rsid w:val="00CE1600"/>
    <w:rsid w:val="00CE178A"/>
    <w:rsid w:val="00CE1E13"/>
    <w:rsid w:val="00CE3B91"/>
    <w:rsid w:val="00CE3C73"/>
    <w:rsid w:val="00CE5D6C"/>
    <w:rsid w:val="00CE732A"/>
    <w:rsid w:val="00CF03D3"/>
    <w:rsid w:val="00CF1CD9"/>
    <w:rsid w:val="00CF21D0"/>
    <w:rsid w:val="00CF326C"/>
    <w:rsid w:val="00CF3A26"/>
    <w:rsid w:val="00CF4B77"/>
    <w:rsid w:val="00CF53D7"/>
    <w:rsid w:val="00CF6238"/>
    <w:rsid w:val="00CF6842"/>
    <w:rsid w:val="00CF7184"/>
    <w:rsid w:val="00CF7203"/>
    <w:rsid w:val="00CF799E"/>
    <w:rsid w:val="00CF7A6F"/>
    <w:rsid w:val="00D011B7"/>
    <w:rsid w:val="00D03506"/>
    <w:rsid w:val="00D04F5A"/>
    <w:rsid w:val="00D04FE5"/>
    <w:rsid w:val="00D0591E"/>
    <w:rsid w:val="00D07785"/>
    <w:rsid w:val="00D07DAF"/>
    <w:rsid w:val="00D07F8E"/>
    <w:rsid w:val="00D11CF8"/>
    <w:rsid w:val="00D131EB"/>
    <w:rsid w:val="00D144F4"/>
    <w:rsid w:val="00D149D1"/>
    <w:rsid w:val="00D14DBD"/>
    <w:rsid w:val="00D16AF6"/>
    <w:rsid w:val="00D17E47"/>
    <w:rsid w:val="00D21BB4"/>
    <w:rsid w:val="00D23AB4"/>
    <w:rsid w:val="00D26A6E"/>
    <w:rsid w:val="00D27A0A"/>
    <w:rsid w:val="00D27BBE"/>
    <w:rsid w:val="00D27FB0"/>
    <w:rsid w:val="00D302D1"/>
    <w:rsid w:val="00D307BA"/>
    <w:rsid w:val="00D31215"/>
    <w:rsid w:val="00D316A8"/>
    <w:rsid w:val="00D316AC"/>
    <w:rsid w:val="00D32327"/>
    <w:rsid w:val="00D33510"/>
    <w:rsid w:val="00D40480"/>
    <w:rsid w:val="00D406A7"/>
    <w:rsid w:val="00D414C6"/>
    <w:rsid w:val="00D457CF"/>
    <w:rsid w:val="00D45B7B"/>
    <w:rsid w:val="00D45C2A"/>
    <w:rsid w:val="00D477B8"/>
    <w:rsid w:val="00D505F6"/>
    <w:rsid w:val="00D517E0"/>
    <w:rsid w:val="00D53358"/>
    <w:rsid w:val="00D5378A"/>
    <w:rsid w:val="00D53965"/>
    <w:rsid w:val="00D53CFD"/>
    <w:rsid w:val="00D53ECA"/>
    <w:rsid w:val="00D5410D"/>
    <w:rsid w:val="00D57264"/>
    <w:rsid w:val="00D57530"/>
    <w:rsid w:val="00D60909"/>
    <w:rsid w:val="00D60998"/>
    <w:rsid w:val="00D6105C"/>
    <w:rsid w:val="00D622DA"/>
    <w:rsid w:val="00D62AE4"/>
    <w:rsid w:val="00D63856"/>
    <w:rsid w:val="00D638E1"/>
    <w:rsid w:val="00D64357"/>
    <w:rsid w:val="00D64D95"/>
    <w:rsid w:val="00D709FA"/>
    <w:rsid w:val="00D71780"/>
    <w:rsid w:val="00D72161"/>
    <w:rsid w:val="00D7280D"/>
    <w:rsid w:val="00D73941"/>
    <w:rsid w:val="00D74DF0"/>
    <w:rsid w:val="00D75C71"/>
    <w:rsid w:val="00D76D78"/>
    <w:rsid w:val="00D76FE7"/>
    <w:rsid w:val="00D8174B"/>
    <w:rsid w:val="00D8306B"/>
    <w:rsid w:val="00D83AFD"/>
    <w:rsid w:val="00D86DF0"/>
    <w:rsid w:val="00D87745"/>
    <w:rsid w:val="00D92AC0"/>
    <w:rsid w:val="00D93DE2"/>
    <w:rsid w:val="00D943D8"/>
    <w:rsid w:val="00D943DF"/>
    <w:rsid w:val="00D945B0"/>
    <w:rsid w:val="00D95003"/>
    <w:rsid w:val="00D950F9"/>
    <w:rsid w:val="00D95831"/>
    <w:rsid w:val="00D96EE1"/>
    <w:rsid w:val="00D977EB"/>
    <w:rsid w:val="00D97BF8"/>
    <w:rsid w:val="00DA0F34"/>
    <w:rsid w:val="00DA20EA"/>
    <w:rsid w:val="00DA2A0B"/>
    <w:rsid w:val="00DA36B4"/>
    <w:rsid w:val="00DA37AB"/>
    <w:rsid w:val="00DA39BF"/>
    <w:rsid w:val="00DA3EBE"/>
    <w:rsid w:val="00DA7B01"/>
    <w:rsid w:val="00DB1144"/>
    <w:rsid w:val="00DB20D1"/>
    <w:rsid w:val="00DB3550"/>
    <w:rsid w:val="00DB5EFE"/>
    <w:rsid w:val="00DB61EA"/>
    <w:rsid w:val="00DB6854"/>
    <w:rsid w:val="00DB699A"/>
    <w:rsid w:val="00DC0728"/>
    <w:rsid w:val="00DC2AAF"/>
    <w:rsid w:val="00DC2E52"/>
    <w:rsid w:val="00DC3F9D"/>
    <w:rsid w:val="00DC4972"/>
    <w:rsid w:val="00DC4B2A"/>
    <w:rsid w:val="00DC4EAC"/>
    <w:rsid w:val="00DD188C"/>
    <w:rsid w:val="00DD1B93"/>
    <w:rsid w:val="00DD4250"/>
    <w:rsid w:val="00DD46CC"/>
    <w:rsid w:val="00DD5291"/>
    <w:rsid w:val="00DD5524"/>
    <w:rsid w:val="00DD619E"/>
    <w:rsid w:val="00DD6514"/>
    <w:rsid w:val="00DE0803"/>
    <w:rsid w:val="00DE1E23"/>
    <w:rsid w:val="00DE23AD"/>
    <w:rsid w:val="00DE25F2"/>
    <w:rsid w:val="00DE47B0"/>
    <w:rsid w:val="00DE5948"/>
    <w:rsid w:val="00DE7C3A"/>
    <w:rsid w:val="00DF183E"/>
    <w:rsid w:val="00DF1A5A"/>
    <w:rsid w:val="00DF3912"/>
    <w:rsid w:val="00DF3DB4"/>
    <w:rsid w:val="00DF4A5A"/>
    <w:rsid w:val="00DF5528"/>
    <w:rsid w:val="00DF67EC"/>
    <w:rsid w:val="00DF72CD"/>
    <w:rsid w:val="00DF72E5"/>
    <w:rsid w:val="00DF7319"/>
    <w:rsid w:val="00E01144"/>
    <w:rsid w:val="00E01560"/>
    <w:rsid w:val="00E01A3B"/>
    <w:rsid w:val="00E01DF9"/>
    <w:rsid w:val="00E02292"/>
    <w:rsid w:val="00E0232E"/>
    <w:rsid w:val="00E0274E"/>
    <w:rsid w:val="00E02C5E"/>
    <w:rsid w:val="00E03316"/>
    <w:rsid w:val="00E03380"/>
    <w:rsid w:val="00E04848"/>
    <w:rsid w:val="00E05CDC"/>
    <w:rsid w:val="00E07BDB"/>
    <w:rsid w:val="00E10844"/>
    <w:rsid w:val="00E1322B"/>
    <w:rsid w:val="00E13BA5"/>
    <w:rsid w:val="00E13E72"/>
    <w:rsid w:val="00E14098"/>
    <w:rsid w:val="00E14E7F"/>
    <w:rsid w:val="00E16013"/>
    <w:rsid w:val="00E1648B"/>
    <w:rsid w:val="00E169FD"/>
    <w:rsid w:val="00E17B5C"/>
    <w:rsid w:val="00E17C15"/>
    <w:rsid w:val="00E2017A"/>
    <w:rsid w:val="00E23333"/>
    <w:rsid w:val="00E27DFA"/>
    <w:rsid w:val="00E30744"/>
    <w:rsid w:val="00E30F5C"/>
    <w:rsid w:val="00E313C4"/>
    <w:rsid w:val="00E31AD0"/>
    <w:rsid w:val="00E325C7"/>
    <w:rsid w:val="00E32B99"/>
    <w:rsid w:val="00E34309"/>
    <w:rsid w:val="00E344F6"/>
    <w:rsid w:val="00E34D00"/>
    <w:rsid w:val="00E356E1"/>
    <w:rsid w:val="00E36BF6"/>
    <w:rsid w:val="00E41978"/>
    <w:rsid w:val="00E434C8"/>
    <w:rsid w:val="00E461AC"/>
    <w:rsid w:val="00E5035E"/>
    <w:rsid w:val="00E512FD"/>
    <w:rsid w:val="00E54F2D"/>
    <w:rsid w:val="00E556D8"/>
    <w:rsid w:val="00E569FC"/>
    <w:rsid w:val="00E571B7"/>
    <w:rsid w:val="00E575A7"/>
    <w:rsid w:val="00E57CFD"/>
    <w:rsid w:val="00E60C41"/>
    <w:rsid w:val="00E67466"/>
    <w:rsid w:val="00E67604"/>
    <w:rsid w:val="00E67999"/>
    <w:rsid w:val="00E67B5D"/>
    <w:rsid w:val="00E72032"/>
    <w:rsid w:val="00E72865"/>
    <w:rsid w:val="00E728BA"/>
    <w:rsid w:val="00E73445"/>
    <w:rsid w:val="00E74F58"/>
    <w:rsid w:val="00E750FA"/>
    <w:rsid w:val="00E86C5B"/>
    <w:rsid w:val="00E87A00"/>
    <w:rsid w:val="00E9150E"/>
    <w:rsid w:val="00E91888"/>
    <w:rsid w:val="00E919F7"/>
    <w:rsid w:val="00E92104"/>
    <w:rsid w:val="00E92918"/>
    <w:rsid w:val="00E95405"/>
    <w:rsid w:val="00E95637"/>
    <w:rsid w:val="00E95B1B"/>
    <w:rsid w:val="00E965D2"/>
    <w:rsid w:val="00E9750D"/>
    <w:rsid w:val="00E975E6"/>
    <w:rsid w:val="00E97F05"/>
    <w:rsid w:val="00EA0223"/>
    <w:rsid w:val="00EA1A4F"/>
    <w:rsid w:val="00EA473E"/>
    <w:rsid w:val="00EA5B28"/>
    <w:rsid w:val="00EA5F8F"/>
    <w:rsid w:val="00EA655B"/>
    <w:rsid w:val="00EA7BE7"/>
    <w:rsid w:val="00EA7F2A"/>
    <w:rsid w:val="00EB0006"/>
    <w:rsid w:val="00EB000C"/>
    <w:rsid w:val="00EB0B00"/>
    <w:rsid w:val="00EB12C7"/>
    <w:rsid w:val="00EB19AE"/>
    <w:rsid w:val="00EB2956"/>
    <w:rsid w:val="00EB49EE"/>
    <w:rsid w:val="00EB5EA5"/>
    <w:rsid w:val="00EB7DB3"/>
    <w:rsid w:val="00EC332F"/>
    <w:rsid w:val="00EC3CC8"/>
    <w:rsid w:val="00EC3EA5"/>
    <w:rsid w:val="00EC4E24"/>
    <w:rsid w:val="00EC6370"/>
    <w:rsid w:val="00ED0037"/>
    <w:rsid w:val="00ED17F0"/>
    <w:rsid w:val="00ED2548"/>
    <w:rsid w:val="00ED254D"/>
    <w:rsid w:val="00ED3D7D"/>
    <w:rsid w:val="00ED45A4"/>
    <w:rsid w:val="00ED4B78"/>
    <w:rsid w:val="00ED64BB"/>
    <w:rsid w:val="00ED67AD"/>
    <w:rsid w:val="00ED79EC"/>
    <w:rsid w:val="00EE0CFC"/>
    <w:rsid w:val="00EE2DD8"/>
    <w:rsid w:val="00EE5CC4"/>
    <w:rsid w:val="00EE78D2"/>
    <w:rsid w:val="00EF02BB"/>
    <w:rsid w:val="00EF13E2"/>
    <w:rsid w:val="00EF3251"/>
    <w:rsid w:val="00EF3DE1"/>
    <w:rsid w:val="00EF6DF5"/>
    <w:rsid w:val="00EF7800"/>
    <w:rsid w:val="00F015A9"/>
    <w:rsid w:val="00F0311E"/>
    <w:rsid w:val="00F03609"/>
    <w:rsid w:val="00F04B85"/>
    <w:rsid w:val="00F052C3"/>
    <w:rsid w:val="00F052CE"/>
    <w:rsid w:val="00F061DA"/>
    <w:rsid w:val="00F06530"/>
    <w:rsid w:val="00F10300"/>
    <w:rsid w:val="00F117BB"/>
    <w:rsid w:val="00F12144"/>
    <w:rsid w:val="00F13166"/>
    <w:rsid w:val="00F13396"/>
    <w:rsid w:val="00F13E7F"/>
    <w:rsid w:val="00F143F9"/>
    <w:rsid w:val="00F22CA6"/>
    <w:rsid w:val="00F3040D"/>
    <w:rsid w:val="00F304B3"/>
    <w:rsid w:val="00F30DAE"/>
    <w:rsid w:val="00F317FD"/>
    <w:rsid w:val="00F333B1"/>
    <w:rsid w:val="00F338BA"/>
    <w:rsid w:val="00F33E97"/>
    <w:rsid w:val="00F3491B"/>
    <w:rsid w:val="00F34CDE"/>
    <w:rsid w:val="00F35554"/>
    <w:rsid w:val="00F356C0"/>
    <w:rsid w:val="00F36101"/>
    <w:rsid w:val="00F37E44"/>
    <w:rsid w:val="00F4027E"/>
    <w:rsid w:val="00F41534"/>
    <w:rsid w:val="00F44CEA"/>
    <w:rsid w:val="00F45BAA"/>
    <w:rsid w:val="00F4739A"/>
    <w:rsid w:val="00F474B7"/>
    <w:rsid w:val="00F47860"/>
    <w:rsid w:val="00F47B20"/>
    <w:rsid w:val="00F5093B"/>
    <w:rsid w:val="00F50C98"/>
    <w:rsid w:val="00F512C2"/>
    <w:rsid w:val="00F512C5"/>
    <w:rsid w:val="00F51A45"/>
    <w:rsid w:val="00F521D9"/>
    <w:rsid w:val="00F540A0"/>
    <w:rsid w:val="00F55DBE"/>
    <w:rsid w:val="00F5731C"/>
    <w:rsid w:val="00F573C8"/>
    <w:rsid w:val="00F6000C"/>
    <w:rsid w:val="00F6255F"/>
    <w:rsid w:val="00F62A96"/>
    <w:rsid w:val="00F64E8C"/>
    <w:rsid w:val="00F66298"/>
    <w:rsid w:val="00F710AC"/>
    <w:rsid w:val="00F710F4"/>
    <w:rsid w:val="00F71AA8"/>
    <w:rsid w:val="00F71B58"/>
    <w:rsid w:val="00F73F5F"/>
    <w:rsid w:val="00F746E5"/>
    <w:rsid w:val="00F76257"/>
    <w:rsid w:val="00F77736"/>
    <w:rsid w:val="00F777D3"/>
    <w:rsid w:val="00F80E8C"/>
    <w:rsid w:val="00F84698"/>
    <w:rsid w:val="00F847C5"/>
    <w:rsid w:val="00F86BE6"/>
    <w:rsid w:val="00F9016E"/>
    <w:rsid w:val="00F91B0D"/>
    <w:rsid w:val="00F92093"/>
    <w:rsid w:val="00F92434"/>
    <w:rsid w:val="00F94212"/>
    <w:rsid w:val="00F9447C"/>
    <w:rsid w:val="00F97DE1"/>
    <w:rsid w:val="00FA084E"/>
    <w:rsid w:val="00FA1AF1"/>
    <w:rsid w:val="00FA2334"/>
    <w:rsid w:val="00FA3EB2"/>
    <w:rsid w:val="00FA43A4"/>
    <w:rsid w:val="00FA43DB"/>
    <w:rsid w:val="00FA54C6"/>
    <w:rsid w:val="00FA5842"/>
    <w:rsid w:val="00FA6943"/>
    <w:rsid w:val="00FA6BD6"/>
    <w:rsid w:val="00FA7118"/>
    <w:rsid w:val="00FB1716"/>
    <w:rsid w:val="00FB1B03"/>
    <w:rsid w:val="00FB2889"/>
    <w:rsid w:val="00FB2C35"/>
    <w:rsid w:val="00FB3FAD"/>
    <w:rsid w:val="00FB4520"/>
    <w:rsid w:val="00FB4BB6"/>
    <w:rsid w:val="00FB4BFE"/>
    <w:rsid w:val="00FB5D29"/>
    <w:rsid w:val="00FC2DE1"/>
    <w:rsid w:val="00FC3436"/>
    <w:rsid w:val="00FC36BD"/>
    <w:rsid w:val="00FC3F23"/>
    <w:rsid w:val="00FC4B8F"/>
    <w:rsid w:val="00FC5028"/>
    <w:rsid w:val="00FC5208"/>
    <w:rsid w:val="00FC52E6"/>
    <w:rsid w:val="00FC5569"/>
    <w:rsid w:val="00FD180D"/>
    <w:rsid w:val="00FD2FE1"/>
    <w:rsid w:val="00FD4A9B"/>
    <w:rsid w:val="00FD4C92"/>
    <w:rsid w:val="00FD585F"/>
    <w:rsid w:val="00FD59E0"/>
    <w:rsid w:val="00FD6309"/>
    <w:rsid w:val="00FE16F3"/>
    <w:rsid w:val="00FE311C"/>
    <w:rsid w:val="00FE3147"/>
    <w:rsid w:val="00FE3CA1"/>
    <w:rsid w:val="00FE44A0"/>
    <w:rsid w:val="00FE50F0"/>
    <w:rsid w:val="00FE6A50"/>
    <w:rsid w:val="00FE72A7"/>
    <w:rsid w:val="00FF0843"/>
    <w:rsid w:val="00FF0C0E"/>
    <w:rsid w:val="00FF2CE2"/>
    <w:rsid w:val="00FF34EB"/>
    <w:rsid w:val="00FF37A9"/>
    <w:rsid w:val="00FF6F9B"/>
    <w:rsid w:val="11A477DF"/>
    <w:rsid w:val="748F2746"/>
    <w:rsid w:val="77311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0C007"/>
  <w15:docId w15:val="{4241D882-9B9B-4189-BFC6-91D07A2A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rsid w:val="0003598D"/>
    <w:pPr>
      <w:spacing w:after="0" w:line="280" w:lineRule="atLeast"/>
    </w:pPr>
    <w:rPr>
      <w:rFonts w:ascii="Arial" w:hAnsi="Arial"/>
    </w:rPr>
  </w:style>
  <w:style w:type="paragraph" w:styleId="Heading1">
    <w:name w:val="heading 1"/>
    <w:aliases w:val="1 heading,Heading 11,POPSI Paragraphs,POPSI Heading 1,POPSI Heading 11,POPSI Heading 12,h1,3,Chapter Headline,heading7,4,heading6,Part,Head I,hd1,Heading 1a,l1,1 ghost,g,ghost,1 h3,Capitolo,II+,I,H11,H12,H13,H14,H15,H16,H17,H18,H111,H121,H131"/>
    <w:basedOn w:val="Normal"/>
    <w:next w:val="Normal"/>
    <w:link w:val="Heading1Char"/>
    <w:qFormat/>
    <w:rsid w:val="00CF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7A9B" w:themeColor="accent1" w:themeShade="BF"/>
      <w:sz w:val="28"/>
      <w:szCs w:val="28"/>
    </w:rPr>
  </w:style>
  <w:style w:type="paragraph" w:styleId="Heading2">
    <w:name w:val="heading 2"/>
    <w:aliases w:val="Heading 21,Heading 2.2,h2,h2 main heading,heading 2,heading,Heading,2,1,head2,heading8,0,Subhead A,Subhead B,Titre 2,Level 2,w2,sub-sect,heading9,head II,section 1.1,2m,S&amp;P Heading 2,fred2,UNDERRUBRIK 1-2,Chapter Number/Appendix Letter,chn,21"/>
    <w:basedOn w:val="Normal"/>
    <w:next w:val="Normal"/>
    <w:link w:val="Heading2Char"/>
    <w:qFormat/>
    <w:rsid w:val="00CF53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A4CF" w:themeColor="accent1"/>
      <w:sz w:val="26"/>
      <w:szCs w:val="26"/>
    </w:rPr>
  </w:style>
  <w:style w:type="paragraph" w:styleId="Heading3">
    <w:name w:val="heading 3"/>
    <w:aliases w:val="H3,l3,h3,sub-sub,Titre 3,MR liv. 2,Underrubrik2,sub,Section,heading 3,h3 sub heading,head3,Head III,3 bullet,bullet,SECOND,Second,BLANK2,4 bullet,bdullet,subhead,3 bullet1,b1,22,bullet1,SECOND1,Second1,BLANK21,h31,4 bullet1,bdullet1,subhead1"/>
    <w:basedOn w:val="Normal"/>
    <w:next w:val="Normal"/>
    <w:link w:val="Heading3Char"/>
    <w:uiPriority w:val="9"/>
    <w:unhideWhenUsed/>
    <w:qFormat/>
    <w:rsid w:val="00CF5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A4C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F53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A4CF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F53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167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F53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5167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F53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68575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F53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F53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rsid w:val="00CF53D7"/>
    <w:pPr>
      <w:spacing w:after="0" w:line="240" w:lineRule="auto"/>
    </w:pPr>
    <w:rPr>
      <w:rFonts w:ascii="Arial" w:hAnsi="Arial"/>
      <w:color w:val="4D4F53"/>
      <w:sz w:val="21"/>
    </w:rPr>
  </w:style>
  <w:style w:type="character" w:customStyle="1" w:styleId="Heading2Char">
    <w:name w:val="Heading 2 Char"/>
    <w:aliases w:val="Heading 21 Char,Heading 2.2 Char,h2 Char,h2 main heading Char,heading 2 Char,heading Char,Heading Char,2 Char,1 Char,head2 Char,heading8 Char,0 Char,Subhead A Char,Subhead B Char,Titre 2 Char,Level 2 Char,w2 Char,sub-sect Char,2m Char"/>
    <w:basedOn w:val="DefaultParagraphFont"/>
    <w:link w:val="Heading2"/>
    <w:uiPriority w:val="9"/>
    <w:rsid w:val="00401512"/>
    <w:rPr>
      <w:rFonts w:asciiTheme="majorHAnsi" w:eastAsiaTheme="majorEastAsia" w:hAnsiTheme="majorHAnsi" w:cstheme="majorBidi"/>
      <w:b/>
      <w:bCs/>
      <w:color w:val="00A4CF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F53D7"/>
    <w:pPr>
      <w:numPr>
        <w:ilvl w:val="1"/>
      </w:numPr>
    </w:pPr>
    <w:rPr>
      <w:rFonts w:asciiTheme="majorHAnsi" w:eastAsiaTheme="majorEastAsia" w:hAnsiTheme="majorHAnsi" w:cstheme="majorBidi"/>
      <w:i/>
      <w:iCs/>
      <w:color w:val="00A4C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F53D7"/>
    <w:rPr>
      <w:rFonts w:asciiTheme="majorHAnsi" w:eastAsiaTheme="majorEastAsia" w:hAnsiTheme="majorHAnsi" w:cstheme="majorBidi"/>
      <w:i/>
      <w:iCs/>
      <w:color w:val="00A4CF" w:themeColor="accent1"/>
      <w:spacing w:val="15"/>
      <w:sz w:val="24"/>
      <w:szCs w:val="24"/>
    </w:rPr>
  </w:style>
  <w:style w:type="paragraph" w:customStyle="1" w:styleId="Normal0">
    <w:name w:val="__Normal"/>
    <w:basedOn w:val="Normal"/>
    <w:semiHidden/>
    <w:rsid w:val="00277916"/>
  </w:style>
  <w:style w:type="paragraph" w:customStyle="1" w:styleId="baseBody">
    <w:name w:val="__base Body"/>
    <w:basedOn w:val="Normal0"/>
    <w:semiHidden/>
    <w:rsid w:val="00491684"/>
    <w:pPr>
      <w:spacing w:after="120"/>
    </w:pPr>
  </w:style>
  <w:style w:type="paragraph" w:customStyle="1" w:styleId="SAGEBodyText">
    <w:name w:val="SAGE_Body Text"/>
    <w:basedOn w:val="Normal0"/>
    <w:qFormat/>
    <w:rsid w:val="00C8307E"/>
    <w:pPr>
      <w:spacing w:after="280"/>
    </w:pPr>
    <w:rPr>
      <w:color w:val="51534A"/>
    </w:rPr>
  </w:style>
  <w:style w:type="paragraph" w:customStyle="1" w:styleId="SAGEBullet1">
    <w:name w:val="SAGE_Bullet 1"/>
    <w:basedOn w:val="baseBody"/>
    <w:qFormat/>
    <w:rsid w:val="00C8307E"/>
    <w:pPr>
      <w:numPr>
        <w:numId w:val="3"/>
      </w:numPr>
    </w:pPr>
    <w:rPr>
      <w:color w:val="51534A"/>
    </w:rPr>
  </w:style>
  <w:style w:type="paragraph" w:customStyle="1" w:styleId="baseHeading">
    <w:name w:val="__base Heading"/>
    <w:basedOn w:val="Normal0"/>
    <w:semiHidden/>
    <w:rsid w:val="007C2D4C"/>
    <w:rPr>
      <w:b/>
      <w:color w:val="DCDDDB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0D184D"/>
    <w:pPr>
      <w:pageBreakBefore/>
      <w:framePr w:wrap="around"/>
      <w:numPr>
        <w:numId w:val="20"/>
      </w:numPr>
    </w:pPr>
    <w:rPr>
      <w:b/>
      <w:color w:val="51534A"/>
    </w:rPr>
  </w:style>
  <w:style w:type="paragraph" w:customStyle="1" w:styleId="SAGEHeading2">
    <w:name w:val="SAGE_Heading 2"/>
    <w:basedOn w:val="baseHeading"/>
    <w:next w:val="SAGEBodyText"/>
    <w:qFormat/>
    <w:rsid w:val="00C8307E"/>
    <w:pPr>
      <w:numPr>
        <w:ilvl w:val="1"/>
        <w:numId w:val="20"/>
      </w:numPr>
      <w:spacing w:after="120"/>
      <w:contextualSpacing/>
    </w:pPr>
    <w:rPr>
      <w:color w:val="51534A"/>
    </w:rPr>
  </w:style>
  <w:style w:type="paragraph" w:customStyle="1" w:styleId="SAGEHeading3">
    <w:name w:val="SAGE_Heading 3"/>
    <w:basedOn w:val="baseHeading"/>
    <w:next w:val="SAGEBodyText"/>
    <w:qFormat/>
    <w:rsid w:val="00C8307E"/>
    <w:pPr>
      <w:numPr>
        <w:ilvl w:val="2"/>
        <w:numId w:val="20"/>
      </w:numPr>
      <w:spacing w:after="120"/>
      <w:contextualSpacing/>
    </w:pPr>
    <w:rPr>
      <w:color w:val="51534A"/>
    </w:rPr>
  </w:style>
  <w:style w:type="paragraph" w:customStyle="1" w:styleId="baseHeadingFrame">
    <w:name w:val="__base Heading Frame"/>
    <w:basedOn w:val="Normal0"/>
    <w:semiHidden/>
    <w:rsid w:val="003A3FA1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CF53D7"/>
    <w:pPr>
      <w:numPr>
        <w:numId w:val="1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0D184D"/>
    <w:pPr>
      <w:pageBreakBefore/>
      <w:framePr w:wrap="around"/>
    </w:pPr>
    <w:rPr>
      <w:b/>
      <w:color w:val="51534A"/>
    </w:rPr>
  </w:style>
  <w:style w:type="paragraph" w:styleId="BalloonText">
    <w:name w:val="Balloon Text"/>
    <w:basedOn w:val="Normal"/>
    <w:link w:val="BalloonText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F53D7"/>
    <w:rPr>
      <w:vertAlign w:val="superscript"/>
    </w:rPr>
  </w:style>
  <w:style w:type="table" w:styleId="TableGrid">
    <w:name w:val="Table Grid"/>
    <w:basedOn w:val="TableNormal"/>
    <w:uiPriority w:val="39"/>
    <w:rsid w:val="00C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C8307E"/>
    <w:pPr>
      <w:framePr w:wrap="around"/>
    </w:pPr>
    <w:rPr>
      <w:color w:val="51534A"/>
    </w:rPr>
  </w:style>
  <w:style w:type="paragraph" w:customStyle="1" w:styleId="baseTable">
    <w:name w:val="__base Table"/>
    <w:basedOn w:val="Normal0"/>
    <w:semiHidden/>
    <w:rsid w:val="001C606F"/>
    <w:pPr>
      <w:ind w:left="113" w:right="113"/>
    </w:pPr>
  </w:style>
  <w:style w:type="paragraph" w:customStyle="1" w:styleId="SAGEIndentedText">
    <w:name w:val="SAGE_Indented Text"/>
    <w:basedOn w:val="SAGEBodyText"/>
    <w:qFormat/>
    <w:rsid w:val="00C8307E"/>
    <w:pPr>
      <w:ind w:left="340"/>
    </w:pPr>
  </w:style>
  <w:style w:type="paragraph" w:styleId="Header">
    <w:name w:val="header"/>
    <w:basedOn w:val="Normal"/>
    <w:link w:val="HeaderChar"/>
    <w:rsid w:val="00CF53D7"/>
    <w:pPr>
      <w:tabs>
        <w:tab w:val="center" w:pos="4513"/>
        <w:tab w:val="right" w:pos="9026"/>
      </w:tabs>
      <w:spacing w:line="240" w:lineRule="auto"/>
    </w:pPr>
  </w:style>
  <w:style w:type="paragraph" w:customStyle="1" w:styleId="SAGETableText">
    <w:name w:val="SAGE_Table Text"/>
    <w:basedOn w:val="baseTable"/>
    <w:qFormat/>
    <w:rsid w:val="00C8307E"/>
    <w:rPr>
      <w:color w:val="51534A"/>
    </w:rPr>
  </w:style>
  <w:style w:type="paragraph" w:customStyle="1" w:styleId="SAGETableSource">
    <w:name w:val="SAGE_Table Source"/>
    <w:qFormat/>
    <w:rsid w:val="005D7164"/>
    <w:pPr>
      <w:spacing w:before="120" w:line="160" w:lineRule="atLeast"/>
    </w:pPr>
    <w:rPr>
      <w:rFonts w:ascii="Arial" w:hAnsi="Arial"/>
      <w:i/>
      <w:color w:val="51534A"/>
      <w:sz w:val="16"/>
    </w:rPr>
  </w:style>
  <w:style w:type="character" w:customStyle="1" w:styleId="HeaderChar">
    <w:name w:val="Header Char"/>
    <w:basedOn w:val="DefaultParagraphFont"/>
    <w:link w:val="Header"/>
    <w:rsid w:val="00CB5ADC"/>
    <w:rPr>
      <w:rFonts w:ascii="Arial" w:hAnsi="Arial"/>
      <w:color w:val="2B2421" w:themeColor="text1"/>
      <w:sz w:val="21"/>
    </w:rPr>
  </w:style>
  <w:style w:type="paragraph" w:styleId="Footer">
    <w:name w:val="footer"/>
    <w:basedOn w:val="Normal"/>
    <w:link w:val="FooterChar"/>
    <w:uiPriority w:val="99"/>
    <w:rsid w:val="00CF53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ADC"/>
    <w:rPr>
      <w:rFonts w:ascii="Arial" w:hAnsi="Arial"/>
      <w:color w:val="2B2421" w:themeColor="text1"/>
      <w:sz w:val="21"/>
    </w:rPr>
  </w:style>
  <w:style w:type="character" w:customStyle="1" w:styleId="Heading1Char">
    <w:name w:val="Heading 1 Char"/>
    <w:aliases w:val="1 heading Char,Heading 11 Char,POPSI Paragraphs Char,POPSI Heading 1 Char,POPSI Heading 11 Char,POPSI Heading 12 Char,h1 Char,3 Char,Chapter Headline Char,heading7 Char,4 Char,heading6 Char,Part Char,Head I Char,hd1 Char,Heading 1a Char"/>
    <w:basedOn w:val="DefaultParagraphFont"/>
    <w:link w:val="Heading1"/>
    <w:uiPriority w:val="9"/>
    <w:semiHidden/>
    <w:rsid w:val="00CF53D7"/>
    <w:rPr>
      <w:rFonts w:asciiTheme="majorHAnsi" w:eastAsiaTheme="majorEastAsia" w:hAnsiTheme="majorHAnsi" w:cstheme="majorBidi"/>
      <w:b/>
      <w:bCs/>
      <w:color w:val="007A9B" w:themeColor="accent1" w:themeShade="BF"/>
      <w:sz w:val="28"/>
      <w:szCs w:val="28"/>
    </w:rPr>
  </w:style>
  <w:style w:type="paragraph" w:customStyle="1" w:styleId="SAGEFooter">
    <w:name w:val="SAGE_Footer"/>
    <w:basedOn w:val="Normal0"/>
    <w:qFormat/>
    <w:rsid w:val="001A2E80"/>
    <w:pPr>
      <w:spacing w:line="240" w:lineRule="auto"/>
    </w:pPr>
    <w:rPr>
      <w:color w:val="51534A"/>
      <w:sz w:val="15"/>
    </w:rPr>
  </w:style>
  <w:style w:type="paragraph" w:customStyle="1" w:styleId="SAGETitleDate">
    <w:name w:val="SAGE_Title Date"/>
    <w:basedOn w:val="Normal"/>
    <w:qFormat/>
    <w:rsid w:val="00C8307E"/>
    <w:rPr>
      <w:color w:val="51534A"/>
    </w:rPr>
  </w:style>
  <w:style w:type="paragraph" w:customStyle="1" w:styleId="SAGETOC1">
    <w:name w:val="SAGE_TOC 1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b/>
      <w:color w:val="2E3456" w:themeColor="text2"/>
    </w:rPr>
  </w:style>
  <w:style w:type="paragraph" w:customStyle="1" w:styleId="SAGETOC2">
    <w:name w:val="SAGE_TOC 2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color w:val="DCDDDB" w:themeColor="background2"/>
    </w:rPr>
  </w:style>
  <w:style w:type="paragraph" w:styleId="TOC1">
    <w:name w:val="toc 1"/>
    <w:basedOn w:val="SAGETOC1"/>
    <w:next w:val="SAGEBodyText"/>
    <w:autoRedefine/>
    <w:uiPriority w:val="39"/>
    <w:qFormat/>
    <w:rsid w:val="00F5093B"/>
    <w:pPr>
      <w:tabs>
        <w:tab w:val="clear" w:pos="6997"/>
        <w:tab w:val="right" w:pos="9072"/>
      </w:tabs>
      <w:spacing w:before="280"/>
      <w:ind w:right="3107"/>
    </w:pPr>
    <w:rPr>
      <w:color w:val="51534A"/>
    </w:rPr>
  </w:style>
  <w:style w:type="paragraph" w:styleId="TOC2">
    <w:name w:val="toc 2"/>
    <w:basedOn w:val="SAGETOC2"/>
    <w:next w:val="SAGEBodyText"/>
    <w:autoRedefine/>
    <w:uiPriority w:val="39"/>
    <w:qFormat/>
    <w:rsid w:val="00F5093B"/>
    <w:pPr>
      <w:tabs>
        <w:tab w:val="clear" w:pos="6997"/>
        <w:tab w:val="left" w:pos="1457"/>
        <w:tab w:val="right" w:pos="6378"/>
      </w:tabs>
      <w:ind w:left="1457"/>
      <w:contextualSpacing/>
    </w:pPr>
    <w:rPr>
      <w:noProof/>
      <w:color w:val="51534A"/>
    </w:rPr>
  </w:style>
  <w:style w:type="character" w:styleId="Hyperlink">
    <w:name w:val="Hyperlink"/>
    <w:basedOn w:val="DefaultParagraphFont"/>
    <w:uiPriority w:val="99"/>
    <w:rsid w:val="005E7F76"/>
    <w:rPr>
      <w:rFonts w:ascii="Arial" w:hAnsi="Arial"/>
      <w:color w:val="2E3456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CF53D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F53D7"/>
    <w:pPr>
      <w:numPr>
        <w:numId w:val="5"/>
      </w:numPr>
    </w:pPr>
  </w:style>
  <w:style w:type="character" w:customStyle="1" w:styleId="Heading3Char">
    <w:name w:val="Heading 3 Char"/>
    <w:aliases w:val="H3 Char,l3 Char,h3 Char,sub-sub Char,Titre 3 Char,MR liv. 2 Char,Underrubrik2 Char,sub Char,Section Char,heading 3 Char,h3 sub heading Char,head3 Char,Head III Char,3 bullet Char,bullet Char,SECOND Char,Second Char,BLANK2 Char,b1 Char"/>
    <w:basedOn w:val="DefaultParagraphFont"/>
    <w:link w:val="Heading3"/>
    <w:uiPriority w:val="9"/>
    <w:rsid w:val="00CF53D7"/>
    <w:rPr>
      <w:rFonts w:asciiTheme="majorHAnsi" w:eastAsiaTheme="majorEastAsia" w:hAnsiTheme="majorHAnsi" w:cstheme="majorBidi"/>
      <w:b/>
      <w:bCs/>
      <w:color w:val="00A4CF" w:themeColor="accen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D7"/>
    <w:rPr>
      <w:rFonts w:asciiTheme="majorHAnsi" w:eastAsiaTheme="majorEastAsia" w:hAnsiTheme="majorHAnsi" w:cstheme="majorBidi"/>
      <w:b/>
      <w:bCs/>
      <w:i/>
      <w:iCs/>
      <w:color w:val="00A4CF" w:themeColor="accen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D7"/>
    <w:rPr>
      <w:rFonts w:asciiTheme="majorHAnsi" w:eastAsiaTheme="majorEastAsia" w:hAnsiTheme="majorHAnsi" w:cstheme="majorBidi"/>
      <w:color w:val="005167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D7"/>
    <w:rPr>
      <w:rFonts w:asciiTheme="majorHAnsi" w:eastAsiaTheme="majorEastAsia" w:hAnsiTheme="majorHAnsi" w:cstheme="majorBidi"/>
      <w:i/>
      <w:iCs/>
      <w:color w:val="005167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D7"/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CF53D7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CF53D7"/>
  </w:style>
  <w:style w:type="paragraph" w:styleId="BlockText">
    <w:name w:val="Block Text"/>
    <w:basedOn w:val="Normal"/>
    <w:uiPriority w:val="99"/>
    <w:semiHidden/>
    <w:rsid w:val="00CF53D7"/>
    <w:pPr>
      <w:pBdr>
        <w:top w:val="single" w:sz="2" w:space="10" w:color="00A4CF" w:themeColor="accent1" w:shadow="1" w:frame="1"/>
        <w:left w:val="single" w:sz="2" w:space="10" w:color="00A4CF" w:themeColor="accent1" w:shadow="1" w:frame="1"/>
        <w:bottom w:val="single" w:sz="2" w:space="10" w:color="00A4CF" w:themeColor="accent1" w:shadow="1" w:frame="1"/>
        <w:right w:val="single" w:sz="2" w:space="10" w:color="00A4CF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A4C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CF53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3">
    <w:name w:val="Body Text 3"/>
    <w:basedOn w:val="Normal"/>
    <w:link w:val="BodyText3Char"/>
    <w:uiPriority w:val="99"/>
    <w:semiHidden/>
    <w:rsid w:val="00CF53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70048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70048"/>
    <w:rPr>
      <w:rFonts w:ascii="Arial" w:hAnsi="Arial"/>
      <w:color w:val="2B2421" w:themeColor="text1"/>
      <w:sz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CF53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F53D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2">
    <w:name w:val="Body Text Indent 2"/>
    <w:basedOn w:val="Normal"/>
    <w:link w:val="BodyTextIndent2Char"/>
    <w:uiPriority w:val="99"/>
    <w:semiHidden/>
    <w:rsid w:val="00CF53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3">
    <w:name w:val="Body Text Indent 3"/>
    <w:basedOn w:val="Normal"/>
    <w:link w:val="BodyTextIndent3Char"/>
    <w:uiPriority w:val="99"/>
    <w:semiHidden/>
    <w:rsid w:val="00CF53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CF53D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CF53D7"/>
    <w:pPr>
      <w:spacing w:line="240" w:lineRule="auto"/>
    </w:pPr>
    <w:rPr>
      <w:b/>
      <w:bCs/>
      <w:color w:val="00A4CF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CF53D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B5ADC"/>
    <w:rPr>
      <w:rFonts w:ascii="Arial" w:hAnsi="Arial"/>
      <w:color w:val="2B2421" w:themeColor="text1"/>
      <w:sz w:val="21"/>
    </w:rPr>
  </w:style>
  <w:style w:type="table" w:customStyle="1" w:styleId="ColorfulGrid2">
    <w:name w:val="Colorful Grid2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1CD" w:themeFill="text1" w:themeFillTint="33"/>
    </w:tcPr>
    <w:tblStylePr w:type="firstRow">
      <w:rPr>
        <w:b/>
        <w:bCs/>
      </w:rPr>
      <w:tblPr/>
      <w:tcPr>
        <w:shd w:val="clear" w:color="auto" w:fill="B3A39C" w:themeFill="tex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B3A39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2FF" w:themeFill="accent1" w:themeFillTint="33"/>
    </w:tcPr>
    <w:tblStylePr w:type="firstRow">
      <w:rPr>
        <w:b/>
        <w:bCs/>
      </w:rPr>
      <w:tblPr/>
      <w:tcPr>
        <w:shd w:val="clear" w:color="auto" w:fill="85E5FF" w:themeFill="accen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85E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A9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A9B" w:themeFill="accent1" w:themeFillShade="BF"/>
      </w:tcPr>
    </w:tblStylePr>
    <w:tblStylePr w:type="band1Vert">
      <w:tblPr/>
      <w:tcPr>
        <w:shd w:val="clear" w:color="auto" w:fill="68DFFF" w:themeFill="accent1" w:themeFillTint="7F"/>
      </w:tcPr>
    </w:tblStylePr>
    <w:tblStylePr w:type="band1Horz">
      <w:tblPr/>
      <w:tcPr>
        <w:shd w:val="clear" w:color="auto" w:fill="68D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9" w:themeFill="accent2" w:themeFillTint="33"/>
    </w:tcPr>
    <w:tblStylePr w:type="firstRow">
      <w:rPr>
        <w:b/>
        <w:bCs/>
      </w:rPr>
      <w:tblPr/>
      <w:tcPr>
        <w:shd w:val="clear" w:color="auto" w:fill="D5D5D3" w:themeFill="accent2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D5D5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1F0" w:themeFill="accent3" w:themeFillTint="33"/>
    </w:tcPr>
    <w:tblStylePr w:type="firstRow">
      <w:rPr>
        <w:b/>
        <w:bCs/>
      </w:rPr>
      <w:tblPr/>
      <w:tcPr>
        <w:shd w:val="clear" w:color="auto" w:fill="E2E3E2" w:themeFill="accent3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E2E3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B" w:themeFill="accent4" w:themeFillTint="33"/>
    </w:tcPr>
    <w:tblStylePr w:type="firstRow">
      <w:rPr>
        <w:b/>
        <w:bCs/>
      </w:rPr>
      <w:tblPr/>
      <w:tcPr>
        <w:shd w:val="clear" w:color="auto" w:fill="F8F8F7" w:themeFill="accent4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8F8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1" w:themeFill="accent5" w:themeFillTint="33"/>
    </w:tcPr>
    <w:tblStylePr w:type="firstRow">
      <w:rPr>
        <w:b/>
        <w:bCs/>
      </w:rPr>
      <w:tblPr/>
      <w:tcPr>
        <w:shd w:val="clear" w:color="auto" w:fill="C7C8C4" w:themeFill="accent5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C7C8C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7" w:themeFill="accent6" w:themeFillTint="33"/>
    </w:tcPr>
    <w:tblStylePr w:type="firstRow">
      <w:rPr>
        <w:b/>
        <w:bCs/>
      </w:rPr>
      <w:tblPr/>
      <w:tcPr>
        <w:shd w:val="clear" w:color="auto" w:fill="F0F1F0" w:themeFill="accent6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0F1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customStyle="1" w:styleId="ColorfulList2">
    <w:name w:val="Colorful List2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ECE8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shd w:val="clear" w:color="auto" w:fill="D9D1CD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E1F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FFF" w:themeFill="accent1" w:themeFillTint="3F"/>
      </w:tcPr>
    </w:tblStylePr>
    <w:tblStylePr w:type="band1Horz">
      <w:tblPr/>
      <w:tcPr>
        <w:shd w:val="clear" w:color="auto" w:fill="C2F2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4F4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shd w:val="clear" w:color="auto" w:fill="EAEA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8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BFBC" w:themeFill="accent4" w:themeFillShade="CC"/>
      </w:tcPr>
    </w:tblStylePr>
    <w:tblStylePr w:type="lastRow">
      <w:rPr>
        <w:b/>
        <w:bCs/>
        <w:color w:val="BFBFBC" w:themeColor="accent4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shd w:val="clear" w:color="auto" w:fill="F0F1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DFD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9591" w:themeFill="accent3" w:themeFillShade="CC"/>
      </w:tcPr>
    </w:tblStylePr>
    <w:tblStylePr w:type="lastRow">
      <w:rPr>
        <w:b/>
        <w:bCs/>
        <w:color w:val="949591" w:themeColor="accent3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shd w:val="clear" w:color="auto" w:fill="FBFB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1F1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B2AD" w:themeFill="accent6" w:themeFillShade="CC"/>
      </w:tcPr>
    </w:tblStylePr>
    <w:tblStylePr w:type="lastRow">
      <w:rPr>
        <w:b/>
        <w:bCs/>
        <w:color w:val="AFB2AD" w:themeColor="accent6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shd w:val="clear" w:color="auto" w:fill="E3E3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D58" w:themeFill="accent5" w:themeFillShade="CC"/>
      </w:tcPr>
    </w:tblStylePr>
    <w:tblStylePr w:type="lastRow">
      <w:rPr>
        <w:b/>
        <w:bCs/>
        <w:color w:val="5C5D58" w:themeColor="accent5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8F7" w:themeFill="accent6" w:themeFillTint="33"/>
      </w:tcPr>
    </w:tblStylePr>
  </w:style>
  <w:style w:type="table" w:customStyle="1" w:styleId="ColorfulShading2">
    <w:name w:val="Colorful Shading2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2B2421" w:themeColor="text1"/>
        <w:bottom w:val="single" w:sz="4" w:space="0" w:color="2B2421" w:themeColor="text1"/>
        <w:right w:val="single" w:sz="4" w:space="0" w:color="2B24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5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513" w:themeColor="text1" w:themeShade="99"/>
          <w:insideV w:val="nil"/>
        </w:tcBorders>
        <w:shd w:val="clear" w:color="auto" w:fill="1915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shd w:val="clear" w:color="auto" w:fill="B3A39C" w:themeFill="text1" w:themeFillTint="66"/>
      </w:tcPr>
    </w:tblStylePr>
    <w:tblStylePr w:type="band1Horz">
      <w:tblPr/>
      <w:tcPr>
        <w:shd w:val="clear" w:color="auto" w:fill="A18D84" w:themeFill="tex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00A4CF" w:themeColor="accent1"/>
        <w:bottom w:val="single" w:sz="4" w:space="0" w:color="00A4CF" w:themeColor="accent1"/>
        <w:right w:val="single" w:sz="4" w:space="0" w:color="00A4C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27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27C" w:themeColor="accent1" w:themeShade="99"/>
          <w:insideV w:val="nil"/>
        </w:tcBorders>
        <w:shd w:val="clear" w:color="auto" w:fill="00627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27C" w:themeFill="accent1" w:themeFillShade="99"/>
      </w:tcPr>
    </w:tblStylePr>
    <w:tblStylePr w:type="band1Vert">
      <w:tblPr/>
      <w:tcPr>
        <w:shd w:val="clear" w:color="auto" w:fill="85E5FF" w:themeFill="accent1" w:themeFillTint="66"/>
      </w:tcPr>
    </w:tblStylePr>
    <w:tblStylePr w:type="band1Horz">
      <w:tblPr/>
      <w:tcPr>
        <w:shd w:val="clear" w:color="auto" w:fill="68DFFF" w:themeFill="accen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979892" w:themeColor="accent2"/>
        <w:bottom w:val="single" w:sz="4" w:space="0" w:color="979892" w:themeColor="accent2"/>
        <w:right w:val="single" w:sz="4" w:space="0" w:color="97989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B5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B56" w:themeColor="accent2" w:themeShade="99"/>
          <w:insideV w:val="nil"/>
        </w:tcBorders>
        <w:shd w:val="clear" w:color="auto" w:fill="5A5B5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B56" w:themeFill="accent2" w:themeFillShade="99"/>
      </w:tcPr>
    </w:tblStylePr>
    <w:tblStylePr w:type="band1Vert">
      <w:tblPr/>
      <w:tcPr>
        <w:shd w:val="clear" w:color="auto" w:fill="D5D5D3" w:themeFill="accent2" w:themeFillTint="66"/>
      </w:tcPr>
    </w:tblStylePr>
    <w:tblStylePr w:type="band1Horz">
      <w:tblPr/>
      <w:tcPr>
        <w:shd w:val="clear" w:color="auto" w:fill="CBCBC8" w:themeFill="accent2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EEEEED" w:themeColor="accent4"/>
        <w:left w:val="single" w:sz="4" w:space="0" w:color="B9BAB7" w:themeColor="accent3"/>
        <w:bottom w:val="single" w:sz="4" w:space="0" w:color="B9BAB7" w:themeColor="accent3"/>
        <w:right w:val="single" w:sz="4" w:space="0" w:color="B9BA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F70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F706C" w:themeColor="accent3" w:themeShade="99"/>
          <w:insideV w:val="nil"/>
        </w:tcBorders>
        <w:shd w:val="clear" w:color="auto" w:fill="6F70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06C" w:themeFill="accent3" w:themeFillShade="99"/>
      </w:tcPr>
    </w:tblStylePr>
    <w:tblStylePr w:type="band1Vert">
      <w:tblPr/>
      <w:tcPr>
        <w:shd w:val="clear" w:color="auto" w:fill="E2E3E2" w:themeFill="accent3" w:themeFillTint="66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B9BAB7" w:themeColor="accent3"/>
        <w:left w:val="single" w:sz="4" w:space="0" w:color="EEEEED" w:themeColor="accent4"/>
        <w:bottom w:val="single" w:sz="4" w:space="0" w:color="EEEEED" w:themeColor="accent4"/>
        <w:right w:val="single" w:sz="4" w:space="0" w:color="EEEEE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8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8B" w:themeColor="accent4" w:themeShade="99"/>
          <w:insideV w:val="nil"/>
        </w:tcBorders>
        <w:shd w:val="clear" w:color="auto" w:fill="91918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8B" w:themeFill="accent4" w:themeFillShade="99"/>
      </w:tcPr>
    </w:tblStylePr>
    <w:tblStylePr w:type="band1Vert">
      <w:tblPr/>
      <w:tcPr>
        <w:shd w:val="clear" w:color="auto" w:fill="F8F8F7" w:themeFill="accent4" w:themeFillTint="66"/>
      </w:tcPr>
    </w:tblStylePr>
    <w:tblStylePr w:type="band1Horz">
      <w:tblPr/>
      <w:tcPr>
        <w:shd w:val="clear" w:color="auto" w:fill="F6F6F5" w:themeFill="accent4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DCDDDB" w:themeColor="accent6"/>
        <w:left w:val="single" w:sz="4" w:space="0" w:color="74756E" w:themeColor="accent5"/>
        <w:bottom w:val="single" w:sz="4" w:space="0" w:color="74756E" w:themeColor="accent5"/>
        <w:right w:val="single" w:sz="4" w:space="0" w:color="74756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64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642" w:themeColor="accent5" w:themeShade="99"/>
          <w:insideV w:val="nil"/>
        </w:tcBorders>
        <w:shd w:val="clear" w:color="auto" w:fill="45464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642" w:themeFill="accent5" w:themeFillShade="99"/>
      </w:tcPr>
    </w:tblStylePr>
    <w:tblStylePr w:type="band1Vert">
      <w:tblPr/>
      <w:tcPr>
        <w:shd w:val="clear" w:color="auto" w:fill="C7C8C4" w:themeFill="accent5" w:themeFillTint="66"/>
      </w:tcPr>
    </w:tblStylePr>
    <w:tblStylePr w:type="band1Horz">
      <w:tblPr/>
      <w:tcPr>
        <w:shd w:val="clear" w:color="auto" w:fill="BABAB6" w:themeFill="accent5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74756E" w:themeColor="accent5"/>
        <w:left w:val="single" w:sz="4" w:space="0" w:color="DCDDDB" w:themeColor="accent6"/>
        <w:bottom w:val="single" w:sz="4" w:space="0" w:color="DCDDDB" w:themeColor="accent6"/>
        <w:right w:val="single" w:sz="4" w:space="0" w:color="DCDD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3878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38780" w:themeColor="accent6" w:themeShade="99"/>
          <w:insideV w:val="nil"/>
        </w:tcBorders>
        <w:shd w:val="clear" w:color="auto" w:fill="83878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780" w:themeFill="accent6" w:themeFillShade="99"/>
      </w:tcPr>
    </w:tblStylePr>
    <w:tblStylePr w:type="band1Vert">
      <w:tblPr/>
      <w:tcPr>
        <w:shd w:val="clear" w:color="auto" w:fill="F0F1F0" w:themeFill="accent6" w:themeFillTint="66"/>
      </w:tcPr>
    </w:tblStylePr>
    <w:tblStylePr w:type="band1Horz">
      <w:tblPr/>
      <w:tcPr>
        <w:shd w:val="clear" w:color="auto" w:fill="EDEEED" w:themeFill="accent6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character" w:styleId="CommentReference">
    <w:name w:val="annotation reference"/>
    <w:basedOn w:val="DefaultParagraphFont"/>
    <w:uiPriority w:val="99"/>
    <w:rsid w:val="00CF5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F5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5ADC"/>
    <w:rPr>
      <w:rFonts w:ascii="Arial" w:hAnsi="Arial"/>
      <w:color w:val="2B2421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F5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ADC"/>
    <w:rPr>
      <w:rFonts w:ascii="Arial" w:hAnsi="Arial"/>
      <w:b/>
      <w:bCs/>
      <w:color w:val="2B2421" w:themeColor="text1"/>
      <w:sz w:val="20"/>
      <w:szCs w:val="20"/>
    </w:rPr>
  </w:style>
  <w:style w:type="table" w:customStyle="1" w:styleId="DarkList2">
    <w:name w:val="Dark List2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4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1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A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4C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16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A9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A9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A9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A9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989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C4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26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9BA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C5D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B8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EEE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97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B4A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75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A3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75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DD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706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A7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CF53D7"/>
  </w:style>
  <w:style w:type="character" w:customStyle="1" w:styleId="DateChar">
    <w:name w:val="Date Char"/>
    <w:basedOn w:val="DefaultParagraphFont"/>
    <w:link w:val="Date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DocumentMap">
    <w:name w:val="Document Map"/>
    <w:basedOn w:val="Normal"/>
    <w:link w:val="DocumentMap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F53D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Emphasis">
    <w:name w:val="Emphasis"/>
    <w:basedOn w:val="DefaultParagraphFont"/>
    <w:uiPriority w:val="20"/>
    <w:qFormat/>
    <w:rsid w:val="00CF53D7"/>
    <w:rPr>
      <w:i/>
      <w:iCs/>
    </w:rPr>
  </w:style>
  <w:style w:type="paragraph" w:styleId="EnvelopeAddress">
    <w:name w:val="envelope address"/>
    <w:basedOn w:val="Normal"/>
    <w:uiPriority w:val="99"/>
    <w:semiHidden/>
    <w:rsid w:val="00CF53D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F53D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CF53D7"/>
    <w:rPr>
      <w:color w:val="A90163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CF53D7"/>
  </w:style>
  <w:style w:type="paragraph" w:styleId="HTMLAddress">
    <w:name w:val="HTML Address"/>
    <w:basedOn w:val="Normal"/>
    <w:link w:val="HTMLAddressChar"/>
    <w:uiPriority w:val="99"/>
    <w:semiHidden/>
    <w:rsid w:val="00CF53D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B5ADC"/>
    <w:rPr>
      <w:rFonts w:ascii="Arial" w:hAnsi="Arial"/>
      <w:i/>
      <w:iCs/>
      <w:color w:val="2B2421" w:themeColor="text1"/>
      <w:sz w:val="21"/>
    </w:rPr>
  </w:style>
  <w:style w:type="character" w:styleId="HTMLCite">
    <w:name w:val="HTML Cite"/>
    <w:basedOn w:val="DefaultParagraphFont"/>
    <w:uiPriority w:val="99"/>
    <w:semiHidden/>
    <w:rsid w:val="00CF53D7"/>
    <w:rPr>
      <w:i/>
      <w:iCs/>
    </w:rPr>
  </w:style>
  <w:style w:type="character" w:styleId="HTMLCode">
    <w:name w:val="HTML Code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CF53D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F53D7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F53D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CF53D7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CF53D7"/>
    <w:pPr>
      <w:spacing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rsid w:val="00CF53D7"/>
    <w:pPr>
      <w:spacing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rsid w:val="00CF53D7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CF53D7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CF53D7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CF53D7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CF53D7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CF53D7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CF53D7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CF53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CF53D7"/>
    <w:rPr>
      <w:b/>
      <w:bCs/>
      <w:i/>
      <w:iCs/>
      <w:color w:val="00A4C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F53D7"/>
    <w:pPr>
      <w:pBdr>
        <w:bottom w:val="single" w:sz="4" w:space="4" w:color="00A4CF" w:themeColor="accent1"/>
      </w:pBdr>
      <w:spacing w:before="200" w:after="280"/>
      <w:ind w:left="936" w:right="936"/>
    </w:pPr>
    <w:rPr>
      <w:b/>
      <w:bCs/>
      <w:i/>
      <w:iCs/>
      <w:color w:val="00A4C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F53D7"/>
    <w:rPr>
      <w:rFonts w:ascii="Arial" w:hAnsi="Arial"/>
      <w:b/>
      <w:bCs/>
      <w:i/>
      <w:iCs/>
      <w:color w:val="00A4CF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CF53D7"/>
    <w:rPr>
      <w:b/>
      <w:bCs/>
      <w:smallCaps/>
      <w:color w:val="979892" w:themeColor="accent2"/>
      <w:spacing w:val="5"/>
      <w:u w:val="single"/>
    </w:rPr>
  </w:style>
  <w:style w:type="table" w:customStyle="1" w:styleId="LightGrid2">
    <w:name w:val="Light Grid2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1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  <w:shd w:val="clear" w:color="auto" w:fill="D0C6C2" w:themeFill="text1" w:themeFillTint="3F"/>
      </w:tcPr>
    </w:tblStylePr>
    <w:tblStylePr w:type="band2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</w:tcPr>
    </w:tblStylePr>
  </w:style>
  <w:style w:type="table" w:customStyle="1" w:styleId="LightGrid-Accent12">
    <w:name w:val="Light Grid - Accent 12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00A4CF" w:themeColor="accent1"/>
        <w:left w:val="single" w:sz="8" w:space="0" w:color="00A4CF" w:themeColor="accent1"/>
        <w:bottom w:val="single" w:sz="8" w:space="0" w:color="00A4CF" w:themeColor="accent1"/>
        <w:right w:val="single" w:sz="8" w:space="0" w:color="00A4CF" w:themeColor="accent1"/>
        <w:insideH w:val="single" w:sz="8" w:space="0" w:color="00A4CF" w:themeColor="accent1"/>
        <w:insideV w:val="single" w:sz="8" w:space="0" w:color="00A4C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18" w:space="0" w:color="00A4CF" w:themeColor="accent1"/>
          <w:right w:val="single" w:sz="8" w:space="0" w:color="00A4CF" w:themeColor="accent1"/>
          <w:insideH w:val="nil"/>
          <w:insideV w:val="single" w:sz="8" w:space="0" w:color="00A4C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  <w:insideH w:val="nil"/>
          <w:insideV w:val="single" w:sz="8" w:space="0" w:color="00A4C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  <w:tblStylePr w:type="band1Vert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  <w:shd w:val="clear" w:color="auto" w:fill="B4EFFF" w:themeFill="accent1" w:themeFillTint="3F"/>
      </w:tcPr>
    </w:tblStylePr>
    <w:tblStylePr w:type="band1Horz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  <w:insideV w:val="single" w:sz="8" w:space="0" w:color="00A4CF" w:themeColor="accent1"/>
        </w:tcBorders>
        <w:shd w:val="clear" w:color="auto" w:fill="B4EFFF" w:themeFill="accent1" w:themeFillTint="3F"/>
      </w:tcPr>
    </w:tblStylePr>
    <w:tblStylePr w:type="band2Horz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  <w:insideV w:val="single" w:sz="8" w:space="0" w:color="00A4C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1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  <w:shd w:val="clear" w:color="auto" w:fill="E5E5E3" w:themeFill="accent2" w:themeFillTint="3F"/>
      </w:tcPr>
    </w:tblStylePr>
    <w:tblStylePr w:type="band2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1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  <w:shd w:val="clear" w:color="auto" w:fill="EDEEED" w:themeFill="accent3" w:themeFillTint="3F"/>
      </w:tcPr>
    </w:tblStylePr>
    <w:tblStylePr w:type="band2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1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  <w:shd w:val="clear" w:color="auto" w:fill="FAFAFA" w:themeFill="accent4" w:themeFillTint="3F"/>
      </w:tcPr>
    </w:tblStylePr>
    <w:tblStylePr w:type="band2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1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  <w:shd w:val="clear" w:color="auto" w:fill="DCDDDA" w:themeFill="accent5" w:themeFillTint="3F"/>
      </w:tcPr>
    </w:tblStylePr>
    <w:tblStylePr w:type="band2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1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  <w:shd w:val="clear" w:color="auto" w:fill="F6F6F6" w:themeFill="accent6" w:themeFillTint="3F"/>
      </w:tcPr>
    </w:tblStylePr>
    <w:tblStylePr w:type="band2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</w:tcPr>
    </w:tblStylePr>
  </w:style>
  <w:style w:type="table" w:customStyle="1" w:styleId="LightList2">
    <w:name w:val="Light List2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</w:style>
  <w:style w:type="table" w:customStyle="1" w:styleId="LightList-Accent12">
    <w:name w:val="Light List - Accent 12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00A4CF" w:themeColor="accent1"/>
        <w:left w:val="single" w:sz="8" w:space="0" w:color="00A4CF" w:themeColor="accent1"/>
        <w:bottom w:val="single" w:sz="8" w:space="0" w:color="00A4CF" w:themeColor="accent1"/>
        <w:right w:val="single" w:sz="8" w:space="0" w:color="00A4C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4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  <w:tblStylePr w:type="band1Horz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</w:style>
  <w:style w:type="table" w:customStyle="1" w:styleId="LightShading2">
    <w:name w:val="Light Shading2"/>
    <w:basedOn w:val="TableNormal"/>
    <w:uiPriority w:val="60"/>
    <w:semiHidden/>
    <w:rsid w:val="00CF53D7"/>
    <w:pPr>
      <w:spacing w:after="0" w:line="240" w:lineRule="auto"/>
    </w:pPr>
    <w:rPr>
      <w:color w:val="201A18" w:themeColor="text1" w:themeShade="BF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</w:style>
  <w:style w:type="table" w:customStyle="1" w:styleId="LightShading-Accent12">
    <w:name w:val="Light Shading - Accent 12"/>
    <w:basedOn w:val="TableNormal"/>
    <w:uiPriority w:val="60"/>
    <w:semiHidden/>
    <w:rsid w:val="00CF53D7"/>
    <w:pPr>
      <w:spacing w:after="0" w:line="240" w:lineRule="auto"/>
    </w:pPr>
    <w:rPr>
      <w:color w:val="007A9B" w:themeColor="accent1" w:themeShade="BF"/>
    </w:rPr>
    <w:tblPr>
      <w:tblStyleRowBandSize w:val="1"/>
      <w:tblStyleColBandSize w:val="1"/>
      <w:tblBorders>
        <w:top w:val="single" w:sz="8" w:space="0" w:color="00A4CF" w:themeColor="accent1"/>
        <w:bottom w:val="single" w:sz="8" w:space="0" w:color="00A4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4CF" w:themeColor="accent1"/>
          <w:left w:val="nil"/>
          <w:bottom w:val="single" w:sz="8" w:space="0" w:color="00A4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4CF" w:themeColor="accent1"/>
          <w:left w:val="nil"/>
          <w:bottom w:val="single" w:sz="8" w:space="0" w:color="00A4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E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CF53D7"/>
    <w:pPr>
      <w:spacing w:after="0" w:line="240" w:lineRule="auto"/>
    </w:pPr>
    <w:rPr>
      <w:color w:val="71726C" w:themeColor="accent2" w:themeShade="BF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CF53D7"/>
    <w:pPr>
      <w:spacing w:after="0" w:line="240" w:lineRule="auto"/>
    </w:pPr>
    <w:rPr>
      <w:color w:val="8B8C87" w:themeColor="accent3" w:themeShade="BF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CF53D7"/>
    <w:pPr>
      <w:spacing w:after="0" w:line="240" w:lineRule="auto"/>
    </w:pPr>
    <w:rPr>
      <w:color w:val="B4B4AF" w:themeColor="accent4" w:themeShade="BF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CF53D7"/>
    <w:pPr>
      <w:spacing w:after="0" w:line="240" w:lineRule="auto"/>
    </w:pPr>
    <w:rPr>
      <w:color w:val="565752" w:themeColor="accent5" w:themeShade="BF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CF53D7"/>
    <w:pPr>
      <w:spacing w:after="0" w:line="240" w:lineRule="auto"/>
    </w:pPr>
    <w:rPr>
      <w:color w:val="A4A7A2" w:themeColor="accent6" w:themeShade="BF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F53D7"/>
  </w:style>
  <w:style w:type="paragraph" w:styleId="List">
    <w:name w:val="List"/>
    <w:basedOn w:val="Normal"/>
    <w:uiPriority w:val="99"/>
    <w:semiHidden/>
    <w:rsid w:val="00CF53D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F53D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F53D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F53D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F53D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CF53D7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CF53D7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CF53D7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CF53D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CF53D7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CF53D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F53D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F53D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F53D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F53D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CF53D7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rsid w:val="00CF53D7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rsid w:val="00CF53D7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CF53D7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rsid w:val="00CF53D7"/>
    <w:pPr>
      <w:numPr>
        <w:numId w:val="16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CF53D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CF53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2B2421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table" w:customStyle="1" w:styleId="MediumGrid12">
    <w:name w:val="Medium Grid 12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  <w:insideV w:val="single" w:sz="8" w:space="0" w:color="685750" w:themeColor="text1" w:themeTint="BF"/>
      </w:tblBorders>
    </w:tblPr>
    <w:tcPr>
      <w:shd w:val="clear" w:color="auto" w:fill="D0C6C2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575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1CCFFF" w:themeColor="accent1" w:themeTint="BF"/>
        <w:left w:val="single" w:sz="8" w:space="0" w:color="1CCFFF" w:themeColor="accent1" w:themeTint="BF"/>
        <w:bottom w:val="single" w:sz="8" w:space="0" w:color="1CCFFF" w:themeColor="accent1" w:themeTint="BF"/>
        <w:right w:val="single" w:sz="8" w:space="0" w:color="1CCFFF" w:themeColor="accent1" w:themeTint="BF"/>
        <w:insideH w:val="single" w:sz="8" w:space="0" w:color="1CCFFF" w:themeColor="accent1" w:themeTint="BF"/>
        <w:insideV w:val="single" w:sz="8" w:space="0" w:color="1CCFFF" w:themeColor="accent1" w:themeTint="BF"/>
      </w:tblBorders>
    </w:tblPr>
    <w:tcPr>
      <w:shd w:val="clear" w:color="auto" w:fill="B4E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CCF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DFFF" w:themeFill="accent1" w:themeFillTint="7F"/>
      </w:tcPr>
    </w:tblStylePr>
    <w:tblStylePr w:type="band1Horz">
      <w:tblPr/>
      <w:tcPr>
        <w:shd w:val="clear" w:color="auto" w:fill="68D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  <w:insideV w:val="single" w:sz="8" w:space="0" w:color="B1B1AD" w:themeColor="accent2" w:themeTint="BF"/>
      </w:tblBorders>
    </w:tblPr>
    <w:tcPr>
      <w:shd w:val="clear" w:color="auto" w:fill="E5E5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1A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  <w:insideV w:val="single" w:sz="8" w:space="0" w:color="CACBC9" w:themeColor="accent3" w:themeTint="BF"/>
      </w:tblBorders>
    </w:tblPr>
    <w:tcPr>
      <w:shd w:val="clear" w:color="auto" w:fill="ED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ACB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  <w:insideV w:val="single" w:sz="8" w:space="0" w:color="F2F2F1" w:themeColor="accent4" w:themeTint="BF"/>
      </w:tblBorders>
    </w:tblPr>
    <w:tcPr>
      <w:shd w:val="clear" w:color="auto" w:fill="FA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F2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  <w:insideV w:val="single" w:sz="8" w:space="0" w:color="979891" w:themeColor="accent5" w:themeTint="BF"/>
      </w:tblBorders>
    </w:tblPr>
    <w:tcPr>
      <w:shd w:val="clear" w:color="auto" w:fill="DCDD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89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  <w:insideV w:val="single" w:sz="8" w:space="0" w:color="E4E5E3" w:themeColor="accent6" w:themeTint="BF"/>
      </w:tblBorders>
    </w:tblPr>
    <w:tcPr>
      <w:shd w:val="clear" w:color="auto" w:fill="F6F6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E5E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customStyle="1" w:styleId="MediumGrid22">
    <w:name w:val="Medium Grid 2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cPr>
      <w:shd w:val="clear" w:color="auto" w:fill="D0C6C2" w:themeFill="text1" w:themeFillTint="3F"/>
    </w:tcPr>
    <w:tblStylePr w:type="firstRow">
      <w:rPr>
        <w:b/>
        <w:bCs/>
        <w:color w:val="2B2421" w:themeColor="text1"/>
      </w:rPr>
      <w:tblPr/>
      <w:tcPr>
        <w:shd w:val="clear" w:color="auto" w:fill="ECE8E6" w:themeFill="tex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1CD" w:themeFill="text1" w:themeFillTint="33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tcBorders>
          <w:insideH w:val="single" w:sz="6" w:space="0" w:color="2B2421" w:themeColor="text1"/>
          <w:insideV w:val="single" w:sz="6" w:space="0" w:color="2B2421" w:themeColor="text1"/>
        </w:tcBorders>
        <w:shd w:val="clear" w:color="auto" w:fill="A18D8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00A4CF" w:themeColor="accent1"/>
        <w:left w:val="single" w:sz="8" w:space="0" w:color="00A4CF" w:themeColor="accent1"/>
        <w:bottom w:val="single" w:sz="8" w:space="0" w:color="00A4CF" w:themeColor="accent1"/>
        <w:right w:val="single" w:sz="8" w:space="0" w:color="00A4CF" w:themeColor="accent1"/>
        <w:insideH w:val="single" w:sz="8" w:space="0" w:color="00A4CF" w:themeColor="accent1"/>
        <w:insideV w:val="single" w:sz="8" w:space="0" w:color="00A4CF" w:themeColor="accent1"/>
      </w:tblBorders>
    </w:tblPr>
    <w:tcPr>
      <w:shd w:val="clear" w:color="auto" w:fill="B4EFFF" w:themeFill="accent1" w:themeFillTint="3F"/>
    </w:tcPr>
    <w:tblStylePr w:type="firstRow">
      <w:rPr>
        <w:b/>
        <w:bCs/>
        <w:color w:val="2B2421" w:themeColor="text1"/>
      </w:rPr>
      <w:tblPr/>
      <w:tcPr>
        <w:shd w:val="clear" w:color="auto" w:fill="E1F8FF" w:themeFill="accen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2FF" w:themeFill="accent1" w:themeFillTint="33"/>
      </w:tcPr>
    </w:tblStylePr>
    <w:tblStylePr w:type="band1Vert">
      <w:tblPr/>
      <w:tcPr>
        <w:shd w:val="clear" w:color="auto" w:fill="68DFFF" w:themeFill="accent1" w:themeFillTint="7F"/>
      </w:tcPr>
    </w:tblStylePr>
    <w:tblStylePr w:type="band1Horz">
      <w:tblPr/>
      <w:tcPr>
        <w:tcBorders>
          <w:insideH w:val="single" w:sz="6" w:space="0" w:color="00A4CF" w:themeColor="accent1"/>
          <w:insideV w:val="single" w:sz="6" w:space="0" w:color="00A4CF" w:themeColor="accent1"/>
        </w:tcBorders>
        <w:shd w:val="clear" w:color="auto" w:fill="68D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cPr>
      <w:shd w:val="clear" w:color="auto" w:fill="E5E5E3" w:themeFill="accent2" w:themeFillTint="3F"/>
    </w:tcPr>
    <w:tblStylePr w:type="firstRow">
      <w:rPr>
        <w:b/>
        <w:bCs/>
        <w:color w:val="2B2421" w:themeColor="text1"/>
      </w:rPr>
      <w:tblPr/>
      <w:tcPr>
        <w:shd w:val="clear" w:color="auto" w:fill="F4F4F4" w:themeFill="accent2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9" w:themeFill="accent2" w:themeFillTint="33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tcBorders>
          <w:insideH w:val="single" w:sz="6" w:space="0" w:color="979892" w:themeColor="accent2"/>
          <w:insideV w:val="single" w:sz="6" w:space="0" w:color="979892" w:themeColor="accent2"/>
        </w:tcBorders>
        <w:shd w:val="clear" w:color="auto" w:fill="CBCB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cPr>
      <w:shd w:val="clear" w:color="auto" w:fill="EDEEED" w:themeFill="accent3" w:themeFillTint="3F"/>
    </w:tcPr>
    <w:tblStylePr w:type="firstRow">
      <w:rPr>
        <w:b/>
        <w:bCs/>
        <w:color w:val="2B2421" w:themeColor="text1"/>
      </w:rPr>
      <w:tblPr/>
      <w:tcPr>
        <w:shd w:val="clear" w:color="auto" w:fill="F8F8F7" w:themeFill="accent3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3" w:themeFillTint="33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tcBorders>
          <w:insideH w:val="single" w:sz="6" w:space="0" w:color="B9BAB7" w:themeColor="accent3"/>
          <w:insideV w:val="single" w:sz="6" w:space="0" w:color="B9BAB7" w:themeColor="accent3"/>
        </w:tcBorders>
        <w:shd w:val="clear" w:color="auto" w:fill="DCDC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cPr>
      <w:shd w:val="clear" w:color="auto" w:fill="FAFAFA" w:themeFill="accent4" w:themeFillTint="3F"/>
    </w:tcPr>
    <w:tblStylePr w:type="firstRow">
      <w:rPr>
        <w:b/>
        <w:bCs/>
        <w:color w:val="2B2421" w:themeColor="text1"/>
      </w:rPr>
      <w:tblPr/>
      <w:tcPr>
        <w:shd w:val="clear" w:color="auto" w:fill="FDFDFD" w:themeFill="accent4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4" w:themeFillTint="33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tcBorders>
          <w:insideH w:val="single" w:sz="6" w:space="0" w:color="EEEEED" w:themeColor="accent4"/>
          <w:insideV w:val="single" w:sz="6" w:space="0" w:color="EEEEED" w:themeColor="accent4"/>
        </w:tcBorders>
        <w:shd w:val="clear" w:color="auto" w:fill="F6F6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cPr>
      <w:shd w:val="clear" w:color="auto" w:fill="DCDDDA" w:themeFill="accent5" w:themeFillTint="3F"/>
    </w:tcPr>
    <w:tblStylePr w:type="firstRow">
      <w:rPr>
        <w:b/>
        <w:bCs/>
        <w:color w:val="2B2421" w:themeColor="text1"/>
      </w:rPr>
      <w:tblPr/>
      <w:tcPr>
        <w:shd w:val="clear" w:color="auto" w:fill="F1F1F0" w:themeFill="accent5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1" w:themeFill="accent5" w:themeFillTint="33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tcBorders>
          <w:insideH w:val="single" w:sz="6" w:space="0" w:color="74756E" w:themeColor="accent5"/>
          <w:insideV w:val="single" w:sz="6" w:space="0" w:color="74756E" w:themeColor="accent5"/>
        </w:tcBorders>
        <w:shd w:val="clear" w:color="auto" w:fill="BABAB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cPr>
      <w:shd w:val="clear" w:color="auto" w:fill="F6F6F6" w:themeFill="accent6" w:themeFillTint="3F"/>
    </w:tcPr>
    <w:tblStylePr w:type="firstRow">
      <w:rPr>
        <w:b/>
        <w:bCs/>
        <w:color w:val="2B2421" w:themeColor="text1"/>
      </w:rPr>
      <w:tblPr/>
      <w:tcPr>
        <w:shd w:val="clear" w:color="auto" w:fill="FBFBFB" w:themeFill="accent6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7" w:themeFill="accent6" w:themeFillTint="33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tcBorders>
          <w:insideH w:val="single" w:sz="6" w:space="0" w:color="DCDDDB" w:themeColor="accent6"/>
          <w:insideV w:val="single" w:sz="6" w:space="0" w:color="DCDDDB" w:themeColor="accent6"/>
        </w:tcBorders>
        <w:shd w:val="clear" w:color="auto" w:fill="EDEE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2">
    <w:name w:val="Medium Grid 32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C6C2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8D8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8D8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E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4C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4C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4C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4C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D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D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B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B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DC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DC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F6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F6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AB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AB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E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EED" w:themeFill="accent6" w:themeFillTint="7F"/>
      </w:tcPr>
    </w:tblStylePr>
  </w:style>
  <w:style w:type="table" w:customStyle="1" w:styleId="MediumList12">
    <w:name w:val="Medium List 12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421" w:themeColor="tex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shd w:val="clear" w:color="auto" w:fill="D0C6C2" w:themeFill="text1" w:themeFillTint="3F"/>
      </w:tcPr>
    </w:tblStylePr>
  </w:style>
  <w:style w:type="table" w:customStyle="1" w:styleId="MediumList1-Accent12">
    <w:name w:val="Medium List 1 - Accent 12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00A4CF" w:themeColor="accent1"/>
        <w:bottom w:val="single" w:sz="8" w:space="0" w:color="00A4C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4CF" w:themeColor="accen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00A4CF" w:themeColor="accent1"/>
          <w:bottom w:val="single" w:sz="8" w:space="0" w:color="00A4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4CF" w:themeColor="accent1"/>
          <w:bottom w:val="single" w:sz="8" w:space="0" w:color="00A4CF" w:themeColor="accent1"/>
        </w:tcBorders>
      </w:tcPr>
    </w:tblStylePr>
    <w:tblStylePr w:type="band1Vert">
      <w:tblPr/>
      <w:tcPr>
        <w:shd w:val="clear" w:color="auto" w:fill="B4EFFF" w:themeFill="accent1" w:themeFillTint="3F"/>
      </w:tcPr>
    </w:tblStylePr>
    <w:tblStylePr w:type="band1Horz">
      <w:tblPr/>
      <w:tcPr>
        <w:shd w:val="clear" w:color="auto" w:fill="B4E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9892" w:themeColor="accent2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shd w:val="clear" w:color="auto" w:fill="E5E5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BAB7" w:themeColor="accent3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shd w:val="clear" w:color="auto" w:fill="EDEE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EEED" w:themeColor="accent4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shd w:val="clear" w:color="auto" w:fill="FA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756E" w:themeColor="accent5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shd w:val="clear" w:color="auto" w:fill="DCDDD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DDDB" w:themeColor="accent6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customStyle="1" w:styleId="MediumList22">
    <w:name w:val="Medium List 2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4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4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4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C6C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00A4CF" w:themeColor="accent1"/>
        <w:left w:val="single" w:sz="8" w:space="0" w:color="00A4CF" w:themeColor="accent1"/>
        <w:bottom w:val="single" w:sz="8" w:space="0" w:color="00A4CF" w:themeColor="accent1"/>
        <w:right w:val="single" w:sz="8" w:space="0" w:color="00A4C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4C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4C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4C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4C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E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7989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989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989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BA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BA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BA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EEE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EEE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EEE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756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756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756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DD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DD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DD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2">
    <w:name w:val="Medium Shading 12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C6C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1CCFFF" w:themeColor="accent1" w:themeTint="BF"/>
        <w:left w:val="single" w:sz="8" w:space="0" w:color="1CCFFF" w:themeColor="accent1" w:themeTint="BF"/>
        <w:bottom w:val="single" w:sz="8" w:space="0" w:color="1CCFFF" w:themeColor="accent1" w:themeTint="BF"/>
        <w:right w:val="single" w:sz="8" w:space="0" w:color="1CCFFF" w:themeColor="accent1" w:themeTint="BF"/>
        <w:insideH w:val="single" w:sz="8" w:space="0" w:color="1CCF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CCFFF" w:themeColor="accent1" w:themeTint="BF"/>
          <w:left w:val="single" w:sz="8" w:space="0" w:color="1CCFFF" w:themeColor="accent1" w:themeTint="BF"/>
          <w:bottom w:val="single" w:sz="8" w:space="0" w:color="1CCFFF" w:themeColor="accent1" w:themeTint="BF"/>
          <w:right w:val="single" w:sz="8" w:space="0" w:color="1CCFFF" w:themeColor="accent1" w:themeTint="BF"/>
          <w:insideH w:val="nil"/>
          <w:insideV w:val="nil"/>
        </w:tcBorders>
        <w:shd w:val="clear" w:color="auto" w:fill="00A4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CFFF" w:themeColor="accent1" w:themeTint="BF"/>
          <w:left w:val="single" w:sz="8" w:space="0" w:color="1CCFFF" w:themeColor="accent1" w:themeTint="BF"/>
          <w:bottom w:val="single" w:sz="8" w:space="0" w:color="1CCFFF" w:themeColor="accent1" w:themeTint="BF"/>
          <w:right w:val="single" w:sz="8" w:space="0" w:color="1CCF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E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2">
    <w:name w:val="Medium Shading 2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4C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4C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4C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CF53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5ADC"/>
    <w:rPr>
      <w:rFonts w:asciiTheme="majorHAnsi" w:eastAsiaTheme="majorEastAsia" w:hAnsiTheme="majorHAnsi" w:cstheme="majorBidi"/>
      <w:color w:val="2B2421" w:themeColor="text1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F53D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F53D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F53D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PageNumber">
    <w:name w:val="page number"/>
    <w:basedOn w:val="DefaultParagraphFont"/>
    <w:uiPriority w:val="99"/>
    <w:rsid w:val="00CF53D7"/>
  </w:style>
  <w:style w:type="character" w:styleId="PlaceholderText">
    <w:name w:val="Placeholder Text"/>
    <w:basedOn w:val="DefaultParagraphFont"/>
    <w:uiPriority w:val="99"/>
    <w:semiHidden/>
    <w:rsid w:val="00CF53D7"/>
    <w:rPr>
      <w:color w:val="808080"/>
    </w:rPr>
  </w:style>
  <w:style w:type="paragraph" w:styleId="PlainText">
    <w:name w:val="Plain Text"/>
    <w:basedOn w:val="Normal"/>
    <w:link w:val="PlainTextChar"/>
    <w:rsid w:val="00CF53D7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5ADC"/>
    <w:rPr>
      <w:rFonts w:ascii="Consolas" w:hAnsi="Consolas" w:cs="Consolas"/>
      <w:color w:val="2B2421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CF5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F53D7"/>
    <w:rPr>
      <w:rFonts w:ascii="Arial" w:hAnsi="Arial"/>
      <w:i/>
      <w:iCs/>
      <w:color w:val="2B2421" w:themeColor="text1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F53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Signature">
    <w:name w:val="Signature"/>
    <w:basedOn w:val="Normal"/>
    <w:link w:val="SignatureChar"/>
    <w:uiPriority w:val="99"/>
    <w:semiHidden/>
    <w:rsid w:val="00CF53D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Strong">
    <w:name w:val="Strong"/>
    <w:basedOn w:val="DefaultParagraphFont"/>
    <w:qFormat/>
    <w:rsid w:val="00CF53D7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CF53D7"/>
    <w:rPr>
      <w:i/>
      <w:iCs/>
      <w:color w:val="A18D84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CF53D7"/>
    <w:rPr>
      <w:smallCaps/>
      <w:color w:val="979892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CF53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3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3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3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3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3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3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3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3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3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3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3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3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3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3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3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3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F53D7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CF53D7"/>
  </w:style>
  <w:style w:type="table" w:styleId="TableProfessional">
    <w:name w:val="Table Professional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3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3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3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3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3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3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3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CF53D7"/>
    <w:pPr>
      <w:pBdr>
        <w:bottom w:val="single" w:sz="8" w:space="4" w:color="00A4C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F53D7"/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CF53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qFormat/>
    <w:rsid w:val="00561A0F"/>
    <w:pPr>
      <w:tabs>
        <w:tab w:val="clear" w:pos="6997"/>
        <w:tab w:val="right" w:pos="9072"/>
      </w:tabs>
      <w:contextualSpacing/>
    </w:pPr>
    <w:rPr>
      <w:color w:val="51534A"/>
      <w:sz w:val="22"/>
    </w:rPr>
  </w:style>
  <w:style w:type="paragraph" w:styleId="TOC4">
    <w:name w:val="toc 4"/>
    <w:basedOn w:val="Normal"/>
    <w:next w:val="Normal"/>
    <w:autoRedefine/>
    <w:uiPriority w:val="39"/>
    <w:rsid w:val="00CF53D7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rsid w:val="00CF53D7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rsid w:val="00CF53D7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rsid w:val="00CF53D7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rsid w:val="00CF53D7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rsid w:val="00CF53D7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qFormat/>
    <w:rsid w:val="00CF53D7"/>
    <w:pPr>
      <w:outlineLvl w:val="9"/>
    </w:pPr>
  </w:style>
  <w:style w:type="numbering" w:customStyle="1" w:styleId="ListTableBullets">
    <w:name w:val="__List Table Bullets"/>
    <w:basedOn w:val="NoList"/>
    <w:uiPriority w:val="99"/>
    <w:rsid w:val="00B62C81"/>
    <w:pPr>
      <w:numPr>
        <w:numId w:val="2"/>
      </w:numPr>
    </w:pPr>
  </w:style>
  <w:style w:type="paragraph" w:customStyle="1" w:styleId="SAGETOC3">
    <w:name w:val="SAGE_TOC 3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noProof/>
      <w:color w:val="DCDDDB" w:themeColor="background2"/>
      <w:sz w:val="28"/>
    </w:rPr>
  </w:style>
  <w:style w:type="paragraph" w:customStyle="1" w:styleId="SAGENumberBullet">
    <w:name w:val="SAGE_Number Bullet"/>
    <w:basedOn w:val="baseBody"/>
    <w:qFormat/>
    <w:rsid w:val="00C8307E"/>
    <w:pPr>
      <w:numPr>
        <w:numId w:val="17"/>
      </w:numPr>
    </w:pPr>
    <w:rPr>
      <w:color w:val="51534A"/>
    </w:rPr>
  </w:style>
  <w:style w:type="paragraph" w:customStyle="1" w:styleId="QuestionNiv2">
    <w:name w:val="Question Niv 2"/>
    <w:basedOn w:val="Normal"/>
    <w:next w:val="Normal"/>
    <w:uiPriority w:val="99"/>
    <w:semiHidden/>
    <w:rsid w:val="00401512"/>
    <w:pPr>
      <w:numPr>
        <w:ilvl w:val="1"/>
        <w:numId w:val="18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401512"/>
    <w:pPr>
      <w:numPr>
        <w:ilvl w:val="2"/>
        <w:numId w:val="18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C8307E"/>
    <w:pPr>
      <w:numPr>
        <w:numId w:val="19"/>
      </w:numPr>
      <w:tabs>
        <w:tab w:val="left" w:pos="680"/>
      </w:tabs>
    </w:pPr>
  </w:style>
  <w:style w:type="paragraph" w:customStyle="1" w:styleId="SAGEAlert">
    <w:name w:val="SAGE_Alert"/>
    <w:basedOn w:val="baseBody"/>
    <w:qFormat/>
    <w:rsid w:val="009E27CE"/>
    <w:pPr>
      <w:pBdr>
        <w:top w:val="single" w:sz="4" w:space="4" w:color="F0F1F0" w:themeColor="accent3" w:themeTint="33"/>
        <w:left w:val="single" w:sz="4" w:space="4" w:color="F0F1F0" w:themeColor="accent3" w:themeTint="33"/>
        <w:bottom w:val="single" w:sz="4" w:space="4" w:color="F0F1F0" w:themeColor="accent3" w:themeTint="33"/>
        <w:right w:val="single" w:sz="4" w:space="4" w:color="F0F1F0" w:themeColor="accent3" w:themeTint="33"/>
      </w:pBdr>
      <w:shd w:val="clear" w:color="auto" w:fill="FF5400"/>
      <w:spacing w:before="120"/>
      <w:ind w:left="113" w:right="113"/>
    </w:pPr>
    <w:rPr>
      <w:color w:val="FFFFFF" w:themeColor="background1"/>
    </w:rPr>
  </w:style>
  <w:style w:type="table" w:customStyle="1" w:styleId="SageTable">
    <w:name w:val="Sage Table"/>
    <w:basedOn w:val="TableNormal"/>
    <w:next w:val="TableGrid"/>
    <w:rsid w:val="006D16D5"/>
    <w:pPr>
      <w:spacing w:before="60" w:after="60" w:line="240" w:lineRule="auto"/>
      <w:ind w:left="113" w:right="113"/>
    </w:pPr>
    <w:tblPr>
      <w:tblStyleRowBandSize w:val="1"/>
      <w:tblBorders>
        <w:insideH w:val="single" w:sz="8" w:space="0" w:color="00A4CF" w:themeColor="accen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rPr>
        <w:rFonts w:asciiTheme="minorHAnsi" w:hAnsiTheme="minorHAnsi"/>
        <w:b w:val="0"/>
        <w:color w:val="FFFFFF" w:themeColor="background1"/>
        <w:sz w:val="22"/>
      </w:rPr>
      <w:tblPr/>
      <w:tcPr>
        <w:shd w:val="clear" w:color="auto" w:fill="00A4CF" w:themeFill="accent1"/>
      </w:tcPr>
    </w:tblStylePr>
  </w:style>
  <w:style w:type="paragraph" w:customStyle="1" w:styleId="SAGETitle">
    <w:name w:val="SAGE_Title"/>
    <w:basedOn w:val="Normal0"/>
    <w:rsid w:val="00715592"/>
    <w:pPr>
      <w:spacing w:after="200" w:line="680" w:lineRule="exact"/>
      <w:contextualSpacing/>
    </w:pPr>
    <w:rPr>
      <w:b/>
      <w:color w:val="00A4CF" w:themeColor="accent1"/>
      <w:sz w:val="64"/>
      <w:szCs w:val="34"/>
    </w:rPr>
  </w:style>
  <w:style w:type="paragraph" w:customStyle="1" w:styleId="SAGETableSubtitle">
    <w:name w:val="SAGE_Table Subtitle"/>
    <w:basedOn w:val="Normal"/>
    <w:qFormat/>
    <w:rsid w:val="005714E0"/>
    <w:pPr>
      <w:spacing w:line="210" w:lineRule="atLeast"/>
      <w:ind w:left="113" w:right="113"/>
    </w:pPr>
    <w:rPr>
      <w:b/>
      <w:color w:val="FFFFFF" w:themeColor="background1"/>
    </w:rPr>
  </w:style>
  <w:style w:type="paragraph" w:customStyle="1" w:styleId="SAGESubtitle">
    <w:name w:val="SAGE_Subtitle"/>
    <w:basedOn w:val="SAGETitle"/>
    <w:rsid w:val="00715592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C8307E"/>
    <w:pPr>
      <w:spacing w:before="640"/>
    </w:pPr>
    <w:rPr>
      <w:b/>
    </w:rPr>
  </w:style>
  <w:style w:type="paragraph" w:customStyle="1" w:styleId="1pt">
    <w:name w:val="__1pt"/>
    <w:semiHidden/>
    <w:rsid w:val="001872FE"/>
    <w:pPr>
      <w:spacing w:after="0" w:line="20" w:lineRule="exact"/>
    </w:pPr>
    <w:rPr>
      <w:rFonts w:ascii="Arial" w:hAnsi="Arial"/>
      <w:color w:val="2B2421" w:themeColor="text1"/>
      <w:sz w:val="2"/>
    </w:rPr>
  </w:style>
  <w:style w:type="paragraph" w:customStyle="1" w:styleId="SAGEPageNumber">
    <w:name w:val="SAGE_Page Number"/>
    <w:basedOn w:val="SAGEFooter"/>
    <w:rsid w:val="00C8307E"/>
    <w:pPr>
      <w:jc w:val="right"/>
    </w:pPr>
  </w:style>
  <w:style w:type="paragraph" w:styleId="BodyText">
    <w:name w:val="Body Text"/>
    <w:basedOn w:val="Normal"/>
    <w:link w:val="BodyTextChar"/>
    <w:semiHidden/>
    <w:rsid w:val="008E772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72C3"/>
    <w:rPr>
      <w:rFonts w:ascii="Arial" w:hAnsi="Arial"/>
    </w:rPr>
  </w:style>
  <w:style w:type="paragraph" w:customStyle="1" w:styleId="SAGEHeading4">
    <w:name w:val="SAGE_Heading 4"/>
    <w:basedOn w:val="SAGEBodyText"/>
    <w:next w:val="SAGEBodyText"/>
    <w:rsid w:val="00C8307E"/>
    <w:pPr>
      <w:spacing w:after="120"/>
    </w:pPr>
    <w:rPr>
      <w:i/>
    </w:rPr>
  </w:style>
  <w:style w:type="numbering" w:customStyle="1" w:styleId="SAGEListStyle">
    <w:name w:val="SAGE_List Style"/>
    <w:basedOn w:val="NoList"/>
    <w:uiPriority w:val="99"/>
    <w:rsid w:val="001F720B"/>
    <w:pPr>
      <w:numPr>
        <w:numId w:val="25"/>
      </w:numPr>
    </w:pPr>
  </w:style>
  <w:style w:type="paragraph" w:customStyle="1" w:styleId="SageCallout">
    <w:name w:val="Sage_Callout"/>
    <w:next w:val="SAGEBodyText"/>
    <w:rsid w:val="00890577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00A4CF" w:themeColor="accent1"/>
      <w:sz w:val="40"/>
    </w:rPr>
  </w:style>
  <w:style w:type="paragraph" w:customStyle="1" w:styleId="BodyText0">
    <w:name w:val="_Body Text"/>
    <w:basedOn w:val="Normal"/>
    <w:qFormat/>
    <w:rsid w:val="00515A6D"/>
    <w:pPr>
      <w:spacing w:after="120" w:line="210" w:lineRule="atLeast"/>
    </w:pPr>
    <w:rPr>
      <w:color w:val="2B2421" w:themeColor="text1"/>
      <w:sz w:val="21"/>
    </w:rPr>
  </w:style>
  <w:style w:type="character" w:customStyle="1" w:styleId="ListParagraphChar">
    <w:name w:val="List Paragraph Char"/>
    <w:link w:val="ListParagraph"/>
    <w:uiPriority w:val="34"/>
    <w:rsid w:val="00515A6D"/>
    <w:rPr>
      <w:rFonts w:ascii="Arial" w:hAnsi="Arial"/>
    </w:rPr>
  </w:style>
  <w:style w:type="table" w:customStyle="1" w:styleId="TableGrid10">
    <w:name w:val="Table Grid1"/>
    <w:basedOn w:val="TableNormal"/>
    <w:next w:val="TableGrid"/>
    <w:rsid w:val="00D1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1">
    <w:name w:val="Colorful Grid1"/>
    <w:basedOn w:val="TableNormal"/>
    <w:uiPriority w:val="73"/>
    <w:semiHidden/>
    <w:rsid w:val="00116BF4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1CD" w:themeFill="text1" w:themeFillTint="33"/>
    </w:tcPr>
    <w:tblStylePr w:type="firstRow">
      <w:rPr>
        <w:b/>
        <w:bCs/>
      </w:rPr>
      <w:tblPr/>
      <w:tcPr>
        <w:shd w:val="clear" w:color="auto" w:fill="B3A39C" w:themeFill="tex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B3A39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customStyle="1" w:styleId="ColorfulList1">
    <w:name w:val="Colorful List1"/>
    <w:basedOn w:val="TableNormal"/>
    <w:uiPriority w:val="72"/>
    <w:semiHidden/>
    <w:rsid w:val="00116BF4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ECE8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shd w:val="clear" w:color="auto" w:fill="D9D1CD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rsid w:val="00116BF4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2B2421" w:themeColor="text1"/>
        <w:bottom w:val="single" w:sz="4" w:space="0" w:color="2B2421" w:themeColor="text1"/>
        <w:right w:val="single" w:sz="4" w:space="0" w:color="2B24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5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513" w:themeColor="text1" w:themeShade="99"/>
          <w:insideV w:val="nil"/>
        </w:tcBorders>
        <w:shd w:val="clear" w:color="auto" w:fill="1915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shd w:val="clear" w:color="auto" w:fill="B3A39C" w:themeFill="text1" w:themeFillTint="66"/>
      </w:tcPr>
    </w:tblStylePr>
    <w:tblStylePr w:type="band1Horz">
      <w:tblPr/>
      <w:tcPr>
        <w:shd w:val="clear" w:color="auto" w:fill="A18D84" w:themeFill="tex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customStyle="1" w:styleId="DarkList1">
    <w:name w:val="Dark List1"/>
    <w:basedOn w:val="TableNormal"/>
    <w:uiPriority w:val="70"/>
    <w:semiHidden/>
    <w:rsid w:val="00116B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4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1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A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</w:style>
  <w:style w:type="table" w:customStyle="1" w:styleId="LightGrid1">
    <w:name w:val="Light Grid1"/>
    <w:basedOn w:val="TableNormal"/>
    <w:uiPriority w:val="62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1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  <w:shd w:val="clear" w:color="auto" w:fill="D0C6C2" w:themeFill="text1" w:themeFillTint="3F"/>
      </w:tcPr>
    </w:tblStylePr>
    <w:tblStylePr w:type="band2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00A4CF" w:themeColor="accent1"/>
        <w:left w:val="single" w:sz="8" w:space="0" w:color="00A4CF" w:themeColor="accent1"/>
        <w:bottom w:val="single" w:sz="8" w:space="0" w:color="00A4CF" w:themeColor="accent1"/>
        <w:right w:val="single" w:sz="8" w:space="0" w:color="00A4CF" w:themeColor="accent1"/>
        <w:insideH w:val="single" w:sz="8" w:space="0" w:color="00A4CF" w:themeColor="accent1"/>
        <w:insideV w:val="single" w:sz="8" w:space="0" w:color="00A4C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18" w:space="0" w:color="00A4CF" w:themeColor="accent1"/>
          <w:right w:val="single" w:sz="8" w:space="0" w:color="00A4CF" w:themeColor="accent1"/>
          <w:insideH w:val="nil"/>
          <w:insideV w:val="single" w:sz="8" w:space="0" w:color="00A4C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  <w:insideH w:val="nil"/>
          <w:insideV w:val="single" w:sz="8" w:space="0" w:color="00A4C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  <w:tblStylePr w:type="band1Vert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  <w:shd w:val="clear" w:color="auto" w:fill="B4EFFF" w:themeFill="accent1" w:themeFillTint="3F"/>
      </w:tcPr>
    </w:tblStylePr>
    <w:tblStylePr w:type="band1Horz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  <w:insideV w:val="single" w:sz="8" w:space="0" w:color="00A4CF" w:themeColor="accent1"/>
        </w:tcBorders>
        <w:shd w:val="clear" w:color="auto" w:fill="B4EFFF" w:themeFill="accent1" w:themeFillTint="3F"/>
      </w:tcPr>
    </w:tblStylePr>
    <w:tblStylePr w:type="band2Horz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  <w:insideV w:val="single" w:sz="8" w:space="0" w:color="00A4CF" w:themeColor="accent1"/>
        </w:tcBorders>
      </w:tcPr>
    </w:tblStylePr>
  </w:style>
  <w:style w:type="table" w:customStyle="1" w:styleId="LightList1">
    <w:name w:val="Light List1"/>
    <w:basedOn w:val="TableNormal"/>
    <w:uiPriority w:val="61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00A4CF" w:themeColor="accent1"/>
        <w:left w:val="single" w:sz="8" w:space="0" w:color="00A4CF" w:themeColor="accent1"/>
        <w:bottom w:val="single" w:sz="8" w:space="0" w:color="00A4CF" w:themeColor="accent1"/>
        <w:right w:val="single" w:sz="8" w:space="0" w:color="00A4C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4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  <w:tblStylePr w:type="band1Horz">
      <w:tblPr/>
      <w:tcPr>
        <w:tcBorders>
          <w:top w:val="single" w:sz="8" w:space="0" w:color="00A4CF" w:themeColor="accent1"/>
          <w:left w:val="single" w:sz="8" w:space="0" w:color="00A4CF" w:themeColor="accent1"/>
          <w:bottom w:val="single" w:sz="8" w:space="0" w:color="00A4CF" w:themeColor="accent1"/>
          <w:right w:val="single" w:sz="8" w:space="0" w:color="00A4CF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semiHidden/>
    <w:rsid w:val="00116BF4"/>
    <w:pPr>
      <w:spacing w:after="0" w:line="240" w:lineRule="auto"/>
    </w:pPr>
    <w:rPr>
      <w:color w:val="201A18" w:themeColor="text1" w:themeShade="BF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rsid w:val="00116BF4"/>
    <w:pPr>
      <w:spacing w:after="0" w:line="240" w:lineRule="auto"/>
    </w:pPr>
    <w:rPr>
      <w:color w:val="007A9B" w:themeColor="accent1" w:themeShade="BF"/>
    </w:rPr>
    <w:tblPr>
      <w:tblStyleRowBandSize w:val="1"/>
      <w:tblStyleColBandSize w:val="1"/>
      <w:tblBorders>
        <w:top w:val="single" w:sz="8" w:space="0" w:color="00A4CF" w:themeColor="accent1"/>
        <w:bottom w:val="single" w:sz="8" w:space="0" w:color="00A4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4CF" w:themeColor="accent1"/>
          <w:left w:val="nil"/>
          <w:bottom w:val="single" w:sz="8" w:space="0" w:color="00A4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4CF" w:themeColor="accent1"/>
          <w:left w:val="nil"/>
          <w:bottom w:val="single" w:sz="8" w:space="0" w:color="00A4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EFFF" w:themeFill="accent1" w:themeFillTint="3F"/>
      </w:tcPr>
    </w:tblStylePr>
  </w:style>
  <w:style w:type="table" w:customStyle="1" w:styleId="MediumGrid11">
    <w:name w:val="Medium Grid 11"/>
    <w:basedOn w:val="TableNormal"/>
    <w:uiPriority w:val="67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  <w:insideV w:val="single" w:sz="8" w:space="0" w:color="685750" w:themeColor="text1" w:themeTint="BF"/>
      </w:tblBorders>
    </w:tblPr>
    <w:tcPr>
      <w:shd w:val="clear" w:color="auto" w:fill="D0C6C2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575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customStyle="1" w:styleId="MediumGrid21">
    <w:name w:val="Medium Grid 21"/>
    <w:basedOn w:val="TableNormal"/>
    <w:uiPriority w:val="68"/>
    <w:semiHidden/>
    <w:rsid w:val="00116BF4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cPr>
      <w:shd w:val="clear" w:color="auto" w:fill="D0C6C2" w:themeFill="text1" w:themeFillTint="3F"/>
    </w:tcPr>
    <w:tblStylePr w:type="firstRow">
      <w:rPr>
        <w:b/>
        <w:bCs/>
        <w:color w:val="2B2421" w:themeColor="text1"/>
      </w:rPr>
      <w:tblPr/>
      <w:tcPr>
        <w:shd w:val="clear" w:color="auto" w:fill="ECE8E6" w:themeFill="tex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1CD" w:themeFill="text1" w:themeFillTint="33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tcBorders>
          <w:insideH w:val="single" w:sz="6" w:space="0" w:color="2B2421" w:themeColor="text1"/>
          <w:insideV w:val="single" w:sz="6" w:space="0" w:color="2B2421" w:themeColor="text1"/>
        </w:tcBorders>
        <w:shd w:val="clear" w:color="auto" w:fill="A18D8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C6C2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8D8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8D84" w:themeFill="text1" w:themeFillTint="7F"/>
      </w:tcPr>
    </w:tblStylePr>
  </w:style>
  <w:style w:type="table" w:customStyle="1" w:styleId="MediumList11">
    <w:name w:val="Medium List 11"/>
    <w:basedOn w:val="TableNormal"/>
    <w:uiPriority w:val="65"/>
    <w:semiHidden/>
    <w:rsid w:val="00116BF4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421" w:themeColor="tex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shd w:val="clear" w:color="auto" w:fill="D0C6C2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rsid w:val="00116BF4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00A4CF" w:themeColor="accent1"/>
        <w:bottom w:val="single" w:sz="8" w:space="0" w:color="00A4C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4CF" w:themeColor="accen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00A4CF" w:themeColor="accent1"/>
          <w:bottom w:val="single" w:sz="8" w:space="0" w:color="00A4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4CF" w:themeColor="accent1"/>
          <w:bottom w:val="single" w:sz="8" w:space="0" w:color="00A4CF" w:themeColor="accent1"/>
        </w:tcBorders>
      </w:tcPr>
    </w:tblStylePr>
    <w:tblStylePr w:type="band1Vert">
      <w:tblPr/>
      <w:tcPr>
        <w:shd w:val="clear" w:color="auto" w:fill="B4EFFF" w:themeFill="accent1" w:themeFillTint="3F"/>
      </w:tcPr>
    </w:tblStylePr>
    <w:tblStylePr w:type="band1Horz">
      <w:tblPr/>
      <w:tcPr>
        <w:shd w:val="clear" w:color="auto" w:fill="B4EFFF" w:themeFill="accent1" w:themeFillTint="3F"/>
      </w:tcPr>
    </w:tblStylePr>
  </w:style>
  <w:style w:type="table" w:customStyle="1" w:styleId="MediumList21">
    <w:name w:val="Medium List 21"/>
    <w:basedOn w:val="TableNormal"/>
    <w:uiPriority w:val="66"/>
    <w:semiHidden/>
    <w:rsid w:val="00116BF4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4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4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4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C6C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C6C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8" w:space="0" w:color="1CCFFF" w:themeColor="accent1" w:themeTint="BF"/>
        <w:left w:val="single" w:sz="8" w:space="0" w:color="1CCFFF" w:themeColor="accent1" w:themeTint="BF"/>
        <w:bottom w:val="single" w:sz="8" w:space="0" w:color="1CCFFF" w:themeColor="accent1" w:themeTint="BF"/>
        <w:right w:val="single" w:sz="8" w:space="0" w:color="1CCFFF" w:themeColor="accent1" w:themeTint="BF"/>
        <w:insideH w:val="single" w:sz="8" w:space="0" w:color="1CCF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CCFFF" w:themeColor="accent1" w:themeTint="BF"/>
          <w:left w:val="single" w:sz="8" w:space="0" w:color="1CCFFF" w:themeColor="accent1" w:themeTint="BF"/>
          <w:bottom w:val="single" w:sz="8" w:space="0" w:color="1CCFFF" w:themeColor="accent1" w:themeTint="BF"/>
          <w:right w:val="single" w:sz="8" w:space="0" w:color="1CCFFF" w:themeColor="accent1" w:themeTint="BF"/>
          <w:insideH w:val="nil"/>
          <w:insideV w:val="nil"/>
        </w:tcBorders>
        <w:shd w:val="clear" w:color="auto" w:fill="00A4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CFFF" w:themeColor="accent1" w:themeTint="BF"/>
          <w:left w:val="single" w:sz="8" w:space="0" w:color="1CCFFF" w:themeColor="accent1" w:themeTint="BF"/>
          <w:bottom w:val="single" w:sz="8" w:space="0" w:color="1CCFFF" w:themeColor="accent1" w:themeTint="BF"/>
          <w:right w:val="single" w:sz="8" w:space="0" w:color="1CCF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E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rsid w:val="00116B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4C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4C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4C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AGEAlertBlue">
    <w:name w:val="SAGE_Alert Blue"/>
    <w:basedOn w:val="baseBody"/>
    <w:qFormat/>
    <w:rsid w:val="00116BF4"/>
    <w:pPr>
      <w:pBdr>
        <w:top w:val="single" w:sz="4" w:space="4" w:color="74756E" w:themeColor="accent5"/>
        <w:left w:val="single" w:sz="4" w:space="4" w:color="74756E" w:themeColor="accent5"/>
        <w:bottom w:val="single" w:sz="4" w:space="4" w:color="74756E" w:themeColor="accent5"/>
        <w:right w:val="single" w:sz="4" w:space="4" w:color="74756E" w:themeColor="accent5"/>
      </w:pBdr>
      <w:shd w:val="clear" w:color="auto" w:fill="74756E" w:themeFill="accent5"/>
      <w:spacing w:before="120"/>
      <w:ind w:left="113" w:right="113"/>
    </w:pPr>
    <w:rPr>
      <w:color w:val="FFFFFF" w:themeColor="background1"/>
    </w:rPr>
  </w:style>
  <w:style w:type="paragraph" w:customStyle="1" w:styleId="SAGEAlertOrange">
    <w:name w:val="SAGE_Alert Orange"/>
    <w:basedOn w:val="baseBody"/>
    <w:qFormat/>
    <w:rsid w:val="00116BF4"/>
    <w:pPr>
      <w:pBdr>
        <w:top w:val="single" w:sz="4" w:space="4" w:color="F0F1F0" w:themeColor="accent3" w:themeTint="33"/>
        <w:left w:val="single" w:sz="4" w:space="4" w:color="F0F1F0" w:themeColor="accent3" w:themeTint="33"/>
        <w:bottom w:val="single" w:sz="4" w:space="4" w:color="F0F1F0" w:themeColor="accent3" w:themeTint="33"/>
        <w:right w:val="single" w:sz="4" w:space="4" w:color="F0F1F0" w:themeColor="accent3" w:themeTint="33"/>
      </w:pBdr>
      <w:shd w:val="clear" w:color="auto" w:fill="EEEEED" w:themeFill="accent4"/>
      <w:spacing w:before="120"/>
      <w:ind w:left="113" w:right="113"/>
    </w:pPr>
    <w:rPr>
      <w:color w:val="FFFFFF" w:themeColor="background1"/>
    </w:rPr>
  </w:style>
  <w:style w:type="paragraph" w:customStyle="1" w:styleId="Footer0">
    <w:name w:val="_Footer"/>
    <w:basedOn w:val="Normal"/>
    <w:qFormat/>
    <w:rsid w:val="00116BF4"/>
    <w:pPr>
      <w:tabs>
        <w:tab w:val="left" w:pos="5273"/>
        <w:tab w:val="right" w:pos="10206"/>
      </w:tabs>
      <w:spacing w:line="180" w:lineRule="atLeast"/>
    </w:pPr>
    <w:rPr>
      <w:color w:val="2B2421" w:themeColor="text1"/>
      <w:sz w:val="18"/>
    </w:rPr>
  </w:style>
  <w:style w:type="paragraph" w:customStyle="1" w:styleId="FooterLandscape">
    <w:name w:val="_Footer Landscape"/>
    <w:basedOn w:val="Footer0"/>
    <w:rsid w:val="00116BF4"/>
    <w:pPr>
      <w:spacing w:line="240" w:lineRule="auto"/>
      <w:ind w:left="113" w:right="113"/>
    </w:pPr>
    <w:rPr>
      <w:color w:val="FFFFFF" w:themeColor="background1"/>
    </w:rPr>
  </w:style>
  <w:style w:type="paragraph" w:customStyle="1" w:styleId="head1">
    <w:name w:val="head1"/>
    <w:basedOn w:val="Normal"/>
    <w:link w:val="head1Char"/>
    <w:qFormat/>
    <w:rsid w:val="00116BF4"/>
    <w:pPr>
      <w:tabs>
        <w:tab w:val="right" w:pos="11057"/>
      </w:tabs>
      <w:spacing w:line="240" w:lineRule="auto"/>
      <w:ind w:left="284" w:hanging="284"/>
    </w:pPr>
    <w:rPr>
      <w:rFonts w:asciiTheme="minorHAnsi" w:eastAsia="Times New Roman" w:hAnsiTheme="minorHAnsi" w:cs="Times New Roman"/>
      <w:b/>
      <w:sz w:val="32"/>
      <w:szCs w:val="32"/>
    </w:rPr>
  </w:style>
  <w:style w:type="character" w:customStyle="1" w:styleId="head1Char">
    <w:name w:val="head1 Char"/>
    <w:link w:val="head1"/>
    <w:rsid w:val="00116BF4"/>
    <w:rPr>
      <w:rFonts w:eastAsia="Times New Roman" w:cs="Times New Roman"/>
      <w:b/>
      <w:sz w:val="32"/>
      <w:szCs w:val="32"/>
    </w:rPr>
  </w:style>
  <w:style w:type="paragraph" w:customStyle="1" w:styleId="Tabletext">
    <w:name w:val="Tabletext"/>
    <w:basedOn w:val="Normal"/>
    <w:rsid w:val="00116BF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elluleintitul">
    <w:name w:val="Cellule intitulé"/>
    <w:basedOn w:val="Tabletext"/>
    <w:qFormat/>
    <w:rsid w:val="00116BF4"/>
    <w:pPr>
      <w:spacing w:before="60" w:after="60"/>
      <w:jc w:val="center"/>
    </w:pPr>
    <w:rPr>
      <w:rFonts w:ascii="Arial" w:hAnsi="Arial" w:cs="Arial"/>
      <w:b/>
      <w:color w:val="FFFFFF" w:themeColor="background1"/>
    </w:rPr>
  </w:style>
  <w:style w:type="paragraph" w:customStyle="1" w:styleId="tipbullet2">
    <w:name w:val="tipbullet2"/>
    <w:basedOn w:val="Normal"/>
    <w:link w:val="tipbullet2Char"/>
    <w:qFormat/>
    <w:rsid w:val="00116BF4"/>
    <w:pPr>
      <w:numPr>
        <w:numId w:val="21"/>
      </w:numPr>
      <w:spacing w:line="240" w:lineRule="auto"/>
      <w:jc w:val="both"/>
    </w:pPr>
    <w:rPr>
      <w:rFonts w:asciiTheme="minorHAnsi" w:eastAsia="Times New Roman" w:hAnsiTheme="minorHAnsi" w:cs="Arial"/>
      <w:sz w:val="20"/>
      <w:szCs w:val="20"/>
    </w:rPr>
  </w:style>
  <w:style w:type="character" w:customStyle="1" w:styleId="tipbullet2Char">
    <w:name w:val="tipbullet2 Char"/>
    <w:link w:val="tipbullet2"/>
    <w:rsid w:val="00116BF4"/>
    <w:rPr>
      <w:rFonts w:eastAsia="Times New Roman" w:cs="Arial"/>
      <w:sz w:val="20"/>
      <w:szCs w:val="20"/>
    </w:rPr>
  </w:style>
  <w:style w:type="paragraph" w:customStyle="1" w:styleId="Default">
    <w:name w:val="Default"/>
    <w:rsid w:val="00116B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ZA"/>
    </w:rPr>
  </w:style>
  <w:style w:type="paragraph" w:customStyle="1" w:styleId="Pa5">
    <w:name w:val="Pa5"/>
    <w:basedOn w:val="Default"/>
    <w:next w:val="Default"/>
    <w:uiPriority w:val="99"/>
    <w:rsid w:val="00116BF4"/>
    <w:pPr>
      <w:spacing w:line="161" w:lineRule="atLeast"/>
    </w:pPr>
    <w:rPr>
      <w:color w:val="auto"/>
    </w:rPr>
  </w:style>
  <w:style w:type="character" w:customStyle="1" w:styleId="A2">
    <w:name w:val="A2"/>
    <w:uiPriority w:val="99"/>
    <w:rsid w:val="00116BF4"/>
    <w:rPr>
      <w:color w:val="000000"/>
    </w:rPr>
  </w:style>
  <w:style w:type="character" w:customStyle="1" w:styleId="A1">
    <w:name w:val="A1"/>
    <w:uiPriority w:val="99"/>
    <w:rsid w:val="00116BF4"/>
    <w:rPr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116BF4"/>
  </w:style>
  <w:style w:type="paragraph" w:customStyle="1" w:styleId="Bullet3">
    <w:name w:val="Bullet3"/>
    <w:basedOn w:val="Normal"/>
    <w:rsid w:val="00116BF4"/>
    <w:pPr>
      <w:numPr>
        <w:numId w:val="22"/>
      </w:numPr>
      <w:tabs>
        <w:tab w:val="left" w:pos="1170"/>
      </w:tabs>
      <w:spacing w:before="12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0">
    <w:name w:val="Table Text"/>
    <w:basedOn w:val="Normal"/>
    <w:rsid w:val="00116BF4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2over">
    <w:name w:val="Bullet2 over"/>
    <w:basedOn w:val="Normal"/>
    <w:rsid w:val="00116BF4"/>
    <w:pPr>
      <w:numPr>
        <w:numId w:val="23"/>
      </w:numPr>
      <w:tabs>
        <w:tab w:val="left" w:pos="36"/>
      </w:tabs>
      <w:spacing w:before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20">
    <w:name w:val="Table Grid2"/>
    <w:basedOn w:val="TableNormal"/>
    <w:next w:val="TableGrid"/>
    <w:uiPriority w:val="59"/>
    <w:rsid w:val="0011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116BF4"/>
    <w:pPr>
      <w:numPr>
        <w:numId w:val="24"/>
      </w:numPr>
      <w:spacing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A51A69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Revision">
    <w:name w:val="Revision"/>
    <w:hidden/>
    <w:uiPriority w:val="99"/>
    <w:semiHidden/>
    <w:rsid w:val="006314FE"/>
    <w:pPr>
      <w:spacing w:after="0" w:line="240" w:lineRule="auto"/>
    </w:pPr>
    <w:rPr>
      <w:rFonts w:ascii="Arial" w:hAnsi="Arial"/>
    </w:rPr>
  </w:style>
  <w:style w:type="character" w:customStyle="1" w:styleId="st1">
    <w:name w:val="st1"/>
    <w:basedOn w:val="DefaultParagraphFont"/>
    <w:rsid w:val="00480A6C"/>
  </w:style>
  <w:style w:type="paragraph" w:styleId="FootnoteText">
    <w:name w:val="footnote text"/>
    <w:basedOn w:val="Normal"/>
    <w:link w:val="FootnoteTextChar"/>
    <w:semiHidden/>
    <w:unhideWhenUsed/>
    <w:rsid w:val="00B941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9410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B9410B"/>
    <w:rPr>
      <w:vertAlign w:val="superscript"/>
    </w:rPr>
  </w:style>
  <w:style w:type="paragraph" w:customStyle="1" w:styleId="paragraph">
    <w:name w:val="paragraph"/>
    <w:basedOn w:val="Normal"/>
    <w:rsid w:val="008374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8374C8"/>
  </w:style>
  <w:style w:type="character" w:customStyle="1" w:styleId="eop">
    <w:name w:val="eop"/>
    <w:basedOn w:val="DefaultParagraphFont"/>
    <w:rsid w:val="0083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68917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4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5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2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72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2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83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53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82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0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6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483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310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9163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8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65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8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92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9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7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70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301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483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113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7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6.jpg@01D2D8A7.425FD340" TargetMode="Externa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cid:image015.jpg@01D2D8A7.425FD34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cid:image016.jpg@01D2D8A7.425FD34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emf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ieb\Desktop\Business%20Requirements_RMA_V3.dotx" TargetMode="External"/></Relationships>
</file>

<file path=word/theme/theme1.xml><?xml version="1.0" encoding="utf-8"?>
<a:theme xmlns:a="http://schemas.openxmlformats.org/drawingml/2006/main" name="Office Theme">
  <a:themeElements>
    <a:clrScheme name="Sage Cyan Theme">
      <a:dk1>
        <a:srgbClr val="2B2421"/>
      </a:dk1>
      <a:lt1>
        <a:sysClr val="window" lastClr="FFFFFF"/>
      </a:lt1>
      <a:dk2>
        <a:srgbClr val="2E3456"/>
      </a:dk2>
      <a:lt2>
        <a:srgbClr val="DCDDDB"/>
      </a:lt2>
      <a:accent1>
        <a:srgbClr val="00A4CF"/>
      </a:accent1>
      <a:accent2>
        <a:srgbClr val="979892"/>
      </a:accent2>
      <a:accent3>
        <a:srgbClr val="B9BAB7"/>
      </a:accent3>
      <a:accent4>
        <a:srgbClr val="EEEEED"/>
      </a:accent4>
      <a:accent5>
        <a:srgbClr val="74756E"/>
      </a:accent5>
      <a:accent6>
        <a:srgbClr val="DCDDDB"/>
      </a:accent6>
      <a:hlink>
        <a:srgbClr val="1963F6"/>
      </a:hlink>
      <a:folHlink>
        <a:srgbClr val="A90163"/>
      </a:folHlink>
    </a:clrScheme>
    <a:fontScheme name="Aml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A44040E923D49A7462D3A85CB4353" ma:contentTypeVersion="0" ma:contentTypeDescription="Create a new document." ma:contentTypeScope="" ma:versionID="39462701897ce5383bd55768d70419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B86E7-002B-4061-81AE-429FF025F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03732F-5027-4B30-B5FD-7532CEF8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E80A61-FAAD-497D-971D-826BD6EB7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21A71-44DA-4C48-86BF-DBEDFBF4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Requirements_RMA_V3</Template>
  <TotalTime>3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Henning, Jacquie</dc:creator>
  <cp:lastModifiedBy>Smith, Quinton</cp:lastModifiedBy>
  <cp:revision>3</cp:revision>
  <cp:lastPrinted>2016-12-02T07:33:00Z</cp:lastPrinted>
  <dcterms:created xsi:type="dcterms:W3CDTF">2017-05-31T11:40:00Z</dcterms:created>
  <dcterms:modified xsi:type="dcterms:W3CDTF">2017-06-02T09:44:00Z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0x010100776A44040E923D49A7462D3A85CB4353</vt:lpwstr>
  </property>
</Properties>
</file>